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kern w:val="28"/>
        </w:rPr>
        <w:id w:val="-240795504"/>
        <w:docPartObj>
          <w:docPartGallery w:val="Cover Pages"/>
          <w:docPartUnique/>
        </w:docPartObj>
      </w:sdtPr>
      <w:sdtEndPr>
        <w:rPr>
          <w:kern w:val="0"/>
          <w:sz w:val="56"/>
        </w:rPr>
      </w:sdtEndPr>
      <w:sdtContent>
        <w:p w:rsidR="00C33739" w:rsidRDefault="00C33739">
          <w:pPr>
            <w:rPr>
              <w:kern w:val="28"/>
            </w:rPr>
          </w:pPr>
        </w:p>
        <w:p w:rsidR="00C33739" w:rsidRDefault="00EC3795">
          <w:pPr>
            <w:spacing w:line="276" w:lineRule="auto"/>
            <w:rPr>
              <w:rFonts w:asciiTheme="majorHAnsi" w:eastAsiaTheme="majorEastAsia" w:hAnsiTheme="majorHAnsi" w:cstheme="majorBidi"/>
              <w:caps/>
              <w:color w:val="000000" w:themeColor="text1"/>
              <w:spacing w:val="-20"/>
              <w:kern w:val="28"/>
              <w:sz w:val="56"/>
              <w:szCs w:val="52"/>
            </w:rPr>
          </w:pPr>
          <w:r>
            <w:rPr>
              <w:noProof/>
              <w:lang w:eastAsia="ko-KR"/>
            </w:rPr>
            <mc:AlternateContent>
              <mc:Choice Requires="wps">
                <w:drawing>
                  <wp:anchor distT="0" distB="0" distL="114300" distR="114300" simplePos="0" relativeHeight="251674624" behindDoc="0" locked="0" layoutInCell="1" allowOverlap="1" wp14:editId="2387022E">
                    <wp:simplePos x="0" y="0"/>
                    <wp:positionH relativeFrom="margin">
                      <wp:align>left</wp:align>
                    </wp:positionH>
                    <mc:AlternateContent>
                      <mc:Choice Requires="wp14">
                        <wp:positionV relativeFrom="margin">
                          <wp14:pctPosVOffset>80000</wp14:pctPosVOffset>
                        </wp:positionV>
                      </mc:Choice>
                      <mc:Fallback>
                        <wp:positionV relativeFrom="page">
                          <wp:posOffset>7635240</wp:posOffset>
                        </wp:positionV>
                      </mc:Fallback>
                    </mc:AlternateContent>
                    <wp:extent cx="6272530" cy="566420"/>
                    <wp:effectExtent l="0" t="0" r="0" b="0"/>
                    <wp:wrapNone/>
                    <wp:docPr id="1" name="Text Box 1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272530" cy="5664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33739" w:rsidRDefault="00C5034C">
                                <w:pPr>
                                  <w:pStyle w:val="Subtitle"/>
                                </w:pPr>
                                <w:sdt>
                                  <w:sdtPr>
                                    <w:alias w:val="Subtitle"/>
                                    <w:id w:val="1122268177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556FC">
                                      <w:rPr>
                                        <w:lang w:eastAsia="ko-KR"/>
                                      </w:rPr>
                                      <w:t>Where is he from??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98000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" o:spid="_x0000_s1026" type="#_x0000_t202" style="position:absolute;margin-left:0;margin-top:0;width:493.9pt;height:44.6pt;z-index:251674624;visibility:visible;mso-wrap-style:square;mso-width-percent:980;mso-height-percent:0;mso-top-percent:800;mso-wrap-distance-left:9pt;mso-wrap-distance-top:0;mso-wrap-distance-right:9pt;mso-wrap-distance-bottom:0;mso-position-horizontal:left;mso-position-horizontal-relative:margin;mso-position-vertical-relative:margin;mso-width-percent:980;mso-height-percent:0;mso-top-percent:80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" filled="f" stroked="f">
                    <v:textbox>
                      <w:txbxContent>
                        <w:p w:rsidR="00C33739" w:rsidRDefault="00C5034C">
                          <w:pPr>
                            <w:pStyle w:val="Subtitle"/>
                          </w:pPr>
                          <w:sdt>
                            <w:sdtPr>
                              <w:alias w:val="Subtitle"/>
                              <w:id w:val="1122268177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2556FC">
                                <w:rPr>
                                  <w:lang w:eastAsia="ko-KR"/>
                                </w:rPr>
                                <w:t>Where is he from??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  <w:lang w:eastAsia="ko-KR"/>
            </w:rPr>
            <mc:AlternateContent>
              <mc:Choice Requires="wps">
                <w:drawing>
                  <wp:anchor distT="0" distB="0" distL="114300" distR="114300" simplePos="0" relativeHeight="251673600" behindDoc="0" locked="0" layoutInCell="1" allowOverlap="1" wp14:editId="5548E1CC">
                    <wp:simplePos x="0" y="0"/>
                    <mc:AlternateContent>
                      <mc:Choice Requires="wp14">
                        <wp:positionH relativeFrom="margin">
                          <wp14:pctPosHOffset>-3500</wp14:pctPosHOffset>
                        </wp:positionH>
                      </mc:Choice>
                      <mc:Fallback>
                        <wp:positionH relativeFrom="page">
                          <wp:posOffset>462280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-2500</wp14:pctPosVOffset>
                        </wp:positionV>
                      </mc:Choice>
                      <mc:Fallback>
                        <wp:positionV relativeFrom="page">
                          <wp:posOffset>468630</wp:posOffset>
                        </wp:positionV>
                      </mc:Fallback>
                    </mc:AlternateContent>
                    <wp:extent cx="6720840" cy="6297930"/>
                    <wp:effectExtent l="0" t="0" r="0" b="0"/>
                    <wp:wrapNone/>
                    <wp:docPr id="2" name="Text Box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20840" cy="6297930"/>
                            </a:xfrm>
                            <a:prstGeom prst="rect">
                              <a:avLst/>
                            </a:prstGeom>
                            <a:blipFill>
                              <a:blip r:embed="rId8"/>
                              <a:stretch>
                                <a:fillRect/>
                              </a:stretch>
                            </a:blipFill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C33739" w:rsidRDefault="00C33739">
                                <w:pPr>
                                  <w:pStyle w:val="Header"/>
                                  <w:tabs>
                                    <w:tab w:val="left" w:pos="6765"/>
                                  </w:tabs>
                                  <w:rPr>
                                    <w:noProof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105000</wp14:pctWidth>
                    </wp14:sizeRelH>
                    <wp14:sizeRelV relativeFrom="margin">
                      <wp14:pctHeight>72500</wp14:pctHeight>
                    </wp14:sizeRelV>
                  </wp:anchor>
                </w:drawing>
              </mc:Choice>
              <mc:Fallback>
                <w:pict>
                  <v:shape id="Text Box 2" o:spid="_x0000_s1027" type="#_x0000_t202" style="position:absolute;margin-left:0;margin-top:0;width:529.2pt;height:495.9pt;z-index:251673600;visibility:visible;mso-wrap-style:square;mso-width-percent:1050;mso-height-percent:725;mso-left-percent:-35;mso-top-percent:-25;mso-wrap-distance-left:9pt;mso-wrap-distance-top:0;mso-wrap-distance-right:9pt;mso-wrap-distance-bottom:0;mso-position-horizontal-relative:margin;mso-position-vertical-relative:margin;mso-width-percent:1050;mso-height-percent:725;mso-left-percent:-35;mso-top-percent:-25;mso-width-relative:margin;mso-height-relative:margin;v-text-anchor:top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" stroked="f" strokeweight=".5pt">
                    <v:fill r:id="rId9" o:title="" recolor="t" rotate="t" type="frame"/>
                    <v:textbox inset="0,0,0,0">
                      <w:txbxContent>
                        <w:p w:rsidR="00C33739" w:rsidRDefault="00C33739">
                          <w:pPr>
                            <w:pStyle w:val="Header"/>
                            <w:tabs>
                              <w:tab w:val="left" w:pos="6765"/>
                            </w:tabs>
                            <w:rPr>
                              <w:noProof/>
                            </w:rPr>
                          </w:pP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  <w:lang w:eastAsia="ko-KR"/>
            </w:rPr>
            <mc:AlternateContent>
              <mc:Choice Requires="wps">
                <w:drawing>
                  <wp:anchor distT="0" distB="0" distL="114300" distR="114300" simplePos="0" relativeHeight="251669504" behindDoc="0" locked="0" layoutInCell="1" allowOverlap="1" wp14:editId="680B2E44">
                    <wp:simplePos x="0" y="0"/>
                    <wp:positionH relativeFrom="margin">
                      <wp:align>left</wp:align>
                    </wp:positionH>
                    <mc:AlternateContent>
                      <mc:Choice Requires="wp14">
                        <wp:positionV relativeFrom="margin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6766560</wp:posOffset>
                        </wp:positionV>
                      </mc:Fallback>
                    </mc:AlternateContent>
                    <wp:extent cx="6016625" cy="886460"/>
                    <wp:effectExtent l="0" t="0" r="0" b="0"/>
                    <wp:wrapNone/>
                    <wp:docPr id="3" name="Text Box 2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016625" cy="8864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33739" w:rsidRPr="005D335E" w:rsidRDefault="00C5034C">
                                <w:pPr>
                                  <w:pStyle w:val="Title"/>
                                  <w:rPr>
                                    <w:rFonts w:ascii="나눔바른고딕" w:eastAsia="나눔바른고딕" w:hAnsi="나눔바른고딕"/>
                                    <w:b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나눔바른고딕" w:eastAsia="나눔바른고딕" w:hAnsi="나눔바른고딕"/>
                                      <w:b/>
                                      <w:szCs w:val="72"/>
                                    </w:rPr>
                                    <w:alias w:val="Title"/>
                                    <w:id w:val="324249323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8345A" w:rsidRPr="005D335E">
                                      <w:rPr>
                                        <w:rFonts w:ascii="나눔바른고딕" w:eastAsia="나눔바른고딕" w:hAnsi="나눔바른고딕" w:hint="eastAsia"/>
                                        <w:b/>
                                        <w:szCs w:val="72"/>
                                        <w:lang w:eastAsia="ko-KR"/>
                                      </w:rPr>
                                      <w:t>병</w:t>
                                    </w:r>
                                    <w:r w:rsidR="0018345A" w:rsidRPr="005D335E">
                                      <w:rPr>
                                        <w:rFonts w:ascii="나눔바른고딕" w:eastAsia="나눔바른고딕" w:hAnsi="나눔바른고딕"/>
                                        <w:b/>
                                        <w:szCs w:val="72"/>
                                        <w:lang w:eastAsia="ko-KR"/>
                                      </w:rPr>
                                      <w:t>관이는</w:t>
                                    </w:r>
                                    <w:r w:rsidR="0018345A" w:rsidRPr="005D335E">
                                      <w:rPr>
                                        <w:rFonts w:ascii="나눔바른고딕" w:eastAsia="나눔바른고딕" w:hAnsi="나눔바른고딕" w:hint="eastAsia"/>
                                        <w:b/>
                                        <w:szCs w:val="72"/>
                                        <w:lang w:eastAsia="ko-KR"/>
                                      </w:rPr>
                                      <w:t xml:space="preserve"> 외</w:t>
                                    </w:r>
                                    <w:r w:rsidR="0018345A" w:rsidRPr="005D335E">
                                      <w:rPr>
                                        <w:rFonts w:ascii="나눔바른고딕" w:eastAsia="나눔바른고딕" w:hAnsi="나눔바른고딕"/>
                                        <w:b/>
                                        <w:szCs w:val="72"/>
                                        <w:lang w:eastAsia="ko-KR"/>
                                      </w:rPr>
                                      <w:t>계인인가</w:t>
                                    </w:r>
                                    <w:r w:rsidR="0018345A" w:rsidRPr="005D335E">
                                      <w:rPr>
                                        <w:rFonts w:ascii="나눔바른고딕" w:eastAsia="나눔바른고딕" w:hAnsi="나눔바른고딕" w:hint="eastAsia"/>
                                        <w:b/>
                                        <w:szCs w:val="72"/>
                                        <w:lang w:eastAsia="ko-KR"/>
                                      </w:rPr>
                                      <w:t>??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94000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Text Box 26" o:spid="_x0000_s1028" type="#_x0000_t202" style="position:absolute;margin-left:0;margin-top:0;width:473.75pt;height:69.8pt;z-index:251669504;visibility:visible;mso-wrap-style:square;mso-width-percent:940;mso-height-percent:0;mso-top-percent:700;mso-wrap-distance-left:9pt;mso-wrap-distance-top:0;mso-wrap-distance-right:9pt;mso-wrap-distance-bottom:0;mso-position-horizontal:left;mso-position-horizontal-relative:margin;mso-position-vertical-relative:margin;mso-width-percent:940;mso-height-percent:0;mso-top-percent:700;mso-width-relative:margin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" filled="f" stroked="f">
                    <v:textbox>
                      <w:txbxContent>
                        <w:p w:rsidR="00C33739" w:rsidRPr="005D335E" w:rsidRDefault="00C5034C">
                          <w:pPr>
                            <w:pStyle w:val="Title"/>
                            <w:rPr>
                              <w:rFonts w:ascii="나눔바른고딕" w:eastAsia="나눔바른고딕" w:hAnsi="나눔바른고딕"/>
                              <w:b/>
                              <w:szCs w:val="72"/>
                            </w:rPr>
                          </w:pPr>
                          <w:sdt>
                            <w:sdtPr>
                              <w:rPr>
                                <w:rFonts w:ascii="나눔바른고딕" w:eastAsia="나눔바른고딕" w:hAnsi="나눔바른고딕"/>
                                <w:b/>
                                <w:szCs w:val="72"/>
                              </w:rPr>
                              <w:alias w:val="Title"/>
                              <w:id w:val="324249323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18345A" w:rsidRPr="005D335E">
                                <w:rPr>
                                  <w:rFonts w:ascii="나눔바른고딕" w:eastAsia="나눔바른고딕" w:hAnsi="나눔바른고딕" w:hint="eastAsia"/>
                                  <w:b/>
                                  <w:szCs w:val="72"/>
                                  <w:lang w:eastAsia="ko-KR"/>
                                </w:rPr>
                                <w:t>병</w:t>
                              </w:r>
                              <w:r w:rsidR="0018345A" w:rsidRPr="005D335E">
                                <w:rPr>
                                  <w:rFonts w:ascii="나눔바른고딕" w:eastAsia="나눔바른고딕" w:hAnsi="나눔바른고딕"/>
                                  <w:b/>
                                  <w:szCs w:val="72"/>
                                  <w:lang w:eastAsia="ko-KR"/>
                                </w:rPr>
                                <w:t>관이는</w:t>
                              </w:r>
                              <w:r w:rsidR="0018345A" w:rsidRPr="005D335E">
                                <w:rPr>
                                  <w:rFonts w:ascii="나눔바른고딕" w:eastAsia="나눔바른고딕" w:hAnsi="나눔바른고딕" w:hint="eastAsia"/>
                                  <w:b/>
                                  <w:szCs w:val="72"/>
                                  <w:lang w:eastAsia="ko-KR"/>
                                </w:rPr>
                                <w:t xml:space="preserve"> 외</w:t>
                              </w:r>
                              <w:r w:rsidR="0018345A" w:rsidRPr="005D335E">
                                <w:rPr>
                                  <w:rFonts w:ascii="나눔바른고딕" w:eastAsia="나눔바른고딕" w:hAnsi="나눔바른고딕"/>
                                  <w:b/>
                                  <w:szCs w:val="72"/>
                                  <w:lang w:eastAsia="ko-KR"/>
                                </w:rPr>
                                <w:t>계인인가</w:t>
                              </w:r>
                              <w:r w:rsidR="0018345A" w:rsidRPr="005D335E">
                                <w:rPr>
                                  <w:rFonts w:ascii="나눔바른고딕" w:eastAsia="나눔바른고딕" w:hAnsi="나눔바른고딕" w:hint="eastAsia"/>
                                  <w:b/>
                                  <w:szCs w:val="72"/>
                                  <w:lang w:eastAsia="ko-KR"/>
                                </w:rPr>
                                <w:t>??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  <w:lang w:eastAsia="ko-KR"/>
            </w:rPr>
            <mc:AlternateContent>
              <mc:Choice Requires="wps">
                <w:drawing>
                  <wp:anchor distT="0" distB="0" distL="114300" distR="114300" simplePos="0" relativeHeight="251672576" behindDoc="0" locked="0" layoutInCell="1" allowOverlap="1" wp14:editId="0FFADAC5">
                    <wp:simplePos x="0" y="0"/>
                    <mc:AlternateContent>
                      <mc:Choice Requires="wp14">
                        <wp:positionH relativeFrom="margin">
                          <wp14:pctPosHOffset>101500</wp14:pctPosHOffset>
                        </wp:positionH>
                      </mc:Choice>
                      <mc:Fallback>
                        <wp:positionH relativeFrom="page">
                          <wp:posOffset>7182485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6766560</wp:posOffset>
                        </wp:positionV>
                      </mc:Fallback>
                    </mc:AlternateContent>
                    <wp:extent cx="128270" cy="2823210"/>
                    <wp:effectExtent l="0" t="0" r="0" b="0"/>
                    <wp:wrapNone/>
                    <wp:docPr id="4" name="Rectangle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8270" cy="2823210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2000</wp14:pctWidth>
                    </wp14:sizeRelH>
                    <wp14:sizeRelV relativeFrom="margin">
                      <wp14:pctHeight>32500</wp14:pctHeight>
                    </wp14:sizeRelV>
                  </wp:anchor>
                </w:drawing>
              </mc:Choice>
              <mc:Fallback>
                <w:pict>
                  <v:rect w14:anchorId="47F10A4D" id="Rectangle 9" o:spid="_x0000_s1026" style="position:absolute;left:0;text-align:left;margin-left:0;margin-top:0;width:10.1pt;height:222.3pt;z-index:251672576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" fillcolor="#d1282e [3215]" stroked="f">
                    <w10:wrap anchorx="margin" anchory="margin"/>
                  </v:rect>
                </w:pict>
              </mc:Fallback>
            </mc:AlternateContent>
          </w:r>
          <w:r>
            <w:rPr>
              <w:noProof/>
              <w:lang w:eastAsia="ko-KR"/>
            </w:rPr>
            <mc:AlternateContent>
              <mc:Choice Requires="wps">
                <w:drawing>
                  <wp:anchor distT="0" distB="0" distL="114300" distR="114300" simplePos="0" relativeHeight="251671552" behindDoc="0" locked="0" layoutInCell="1" allowOverlap="1" wp14:editId="25A778E8">
                    <wp:simplePos x="0" y="0"/>
                    <mc:AlternateContent>
                      <mc:Choice Requires="wp14">
                        <wp:positionH relativeFrom="margin">
                          <wp14:pctPosHOffset>101500</wp14:pctPosHOffset>
                        </wp:positionH>
                      </mc:Choice>
                      <mc:Fallback>
                        <wp:positionH relativeFrom="page">
                          <wp:posOffset>7182485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-2500</wp14:pctPosVOffset>
                        </wp:positionV>
                      </mc:Choice>
                      <mc:Fallback>
                        <wp:positionV relativeFrom="page">
                          <wp:posOffset>468630</wp:posOffset>
                        </wp:positionV>
                      </mc:Fallback>
                    </mc:AlternateContent>
                    <wp:extent cx="128270" cy="6297930"/>
                    <wp:effectExtent l="0" t="0" r="0" b="0"/>
                    <wp:wrapNone/>
                    <wp:docPr id="5" name="Rectangle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8270" cy="629793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2000</wp14:pctWidth>
                    </wp14:sizeRelH>
                    <wp14:sizeRelV relativeFrom="margin">
                      <wp14:pctHeight>72500</wp14:pctHeight>
                    </wp14:sizeRelV>
                  </wp:anchor>
                </w:drawing>
              </mc:Choice>
              <mc:Fallback>
                <w:pict>
                  <v:rect w14:anchorId="5C48571F" id="Rectangle 8" o:spid="_x0000_s1026" style="position:absolute;left:0;text-align:left;margin-left:0;margin-top:0;width:10.1pt;height:495.9pt;z-index:251671552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" fillcolor="black [3213]" stroked="f">
                    <w10:wrap anchorx="margin" anchory="margin"/>
                  </v:rect>
                </w:pict>
              </mc:Fallback>
            </mc:AlternateContent>
          </w:r>
          <w:r>
            <w:rPr>
              <w:noProof/>
              <w:lang w:eastAsia="ko-KR"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 wp14:editId="24D61EBF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center</wp:align>
                    </wp:positionV>
                    <wp:extent cx="6839585" cy="9121140"/>
                    <wp:effectExtent l="0" t="0" r="9525" b="0"/>
                    <wp:wrapNone/>
                    <wp:docPr id="6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39585" cy="91211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107000</wp14:pctWidth>
                    </wp14:sizeRelH>
                    <wp14:sizeRelV relativeFrom="margin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6DFBDD9E" id="Rectangle 4" o:spid="_x0000_s1026" style="position:absolute;left:0;text-align:left;margin-left:0;margin-top:0;width:538.55pt;height:718.2pt;z-index:251670528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" filled="f" strokecolor="black [3213]">
                    <w10:wrap anchorx="margin" anchory="margin"/>
                  </v:rect>
                </w:pict>
              </mc:Fallback>
            </mc:AlternateContent>
          </w:r>
          <w:r>
            <w:rPr>
              <w:noProof/>
              <w:lang w:eastAsia="ko-KR"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 wp14:editId="45663D49">
                    <wp:simplePos x="0" y="0"/>
                    <wp:positionH relativeFrom="margin">
                      <wp:align>left</wp:align>
                    </wp:positionH>
                    <mc:AlternateContent>
                      <mc:Choice Requires="wp14">
                        <wp:positionV relativeFrom="margin">
                          <wp14:pctPosVOffset>87000</wp14:pctPosVOffset>
                        </wp:positionV>
                      </mc:Choice>
                      <mc:Fallback>
                        <wp:positionV relativeFrom="page">
                          <wp:posOffset>8242935</wp:posOffset>
                        </wp:positionV>
                      </mc:Fallback>
                    </mc:AlternateContent>
                    <wp:extent cx="6016625" cy="804545"/>
                    <wp:effectExtent l="0" t="0" r="0" b="0"/>
                    <wp:wrapNone/>
                    <wp:docPr id="16" name="Text Box 2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016625" cy="8045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33739" w:rsidRPr="003C290B" w:rsidRDefault="003C290B">
                                <w:pPr>
                                  <w:rPr>
                                    <w:rFonts w:ascii="나눔고딕 ExtraBold" w:eastAsia="나눔고딕 ExtraBold" w:hAnsi="나눔고딕 ExtraBold" w:hint="eastAsia"/>
                                    <w:lang w:eastAsia="ko-KR"/>
                                  </w:rPr>
                                </w:pPr>
                                <w:r w:rsidRPr="003C290B">
                                  <w:rPr>
                                    <w:rFonts w:ascii="나눔고딕 ExtraBold" w:eastAsia="나눔고딕 ExtraBold" w:hAnsi="나눔고딕 ExtraBold" w:hint="eastAsia"/>
                                    <w:lang w:eastAsia="ko-KR"/>
                                  </w:rPr>
                                  <w:t>언</w:t>
                                </w:r>
                                <w:r w:rsidRPr="003C290B">
                                  <w:rPr>
                                    <w:rFonts w:ascii="나눔고딕 ExtraBold" w:eastAsia="나눔고딕 ExtraBold" w:hAnsi="나눔고딕 ExtraBold"/>
                                    <w:lang w:eastAsia="ko-KR"/>
                                  </w:rPr>
                                  <w:t>론</w:t>
                                </w:r>
                                <w:r w:rsidRPr="003C290B">
                                  <w:rPr>
                                    <w:rFonts w:ascii="나눔고딕 ExtraBold" w:eastAsia="나눔고딕 ExtraBold" w:hAnsi="나눔고딕 ExtraBold" w:hint="eastAsia"/>
                                    <w:lang w:eastAsia="ko-KR"/>
                                  </w:rPr>
                                  <w:t xml:space="preserve"> 보</w:t>
                                </w:r>
                                <w:r w:rsidRPr="003C290B">
                                  <w:rPr>
                                    <w:rFonts w:ascii="나눔고딕 ExtraBold" w:eastAsia="나눔고딕 ExtraBold" w:hAnsi="나눔고딕 ExtraBold"/>
                                    <w:lang w:eastAsia="ko-KR"/>
                                  </w:rPr>
                                  <w:t>도</w:t>
                                </w:r>
                                <w:r w:rsidRPr="003C290B">
                                  <w:rPr>
                                    <w:rFonts w:ascii="나눔고딕 ExtraBold" w:eastAsia="나눔고딕 ExtraBold" w:hAnsi="나눔고딕 ExtraBold" w:hint="eastAsia"/>
                                    <w:lang w:eastAsia="ko-KR"/>
                                  </w:rPr>
                                  <w:t xml:space="preserve"> 자</w:t>
                                </w:r>
                                <w:r w:rsidRPr="003C290B">
                                  <w:rPr>
                                    <w:rFonts w:ascii="나눔고딕 ExtraBold" w:eastAsia="나눔고딕 ExtraBold" w:hAnsi="나눔고딕 ExtraBold"/>
                                    <w:lang w:eastAsia="ko-KR"/>
                                  </w:rPr>
                                  <w:t>료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94000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Text Box 24" o:spid="_x0000_s1029" type="#_x0000_t202" style="position:absolute;margin-left:0;margin-top:0;width:473.75pt;height:63.35pt;z-index:251668480;visibility:visible;mso-wrap-style:square;mso-width-percent:940;mso-height-percent:0;mso-top-percent:870;mso-wrap-distance-left:9pt;mso-wrap-distance-top:0;mso-wrap-distance-right:9pt;mso-wrap-distance-bottom:0;mso-position-horizontal:left;mso-position-horizontal-relative:margin;mso-position-vertical-relative:margin;mso-width-percent:940;mso-height-percent:0;mso-top-percent:87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" filled="f" stroked="f">
                    <v:textbox>
                      <w:txbxContent>
                        <w:p w:rsidR="00C33739" w:rsidRPr="003C290B" w:rsidRDefault="003C290B">
                          <w:pPr>
                            <w:rPr>
                              <w:rFonts w:ascii="나눔고딕 ExtraBold" w:eastAsia="나눔고딕 ExtraBold" w:hAnsi="나눔고딕 ExtraBold" w:hint="eastAsia"/>
                              <w:lang w:eastAsia="ko-KR"/>
                            </w:rPr>
                          </w:pPr>
                          <w:r w:rsidRPr="003C290B">
                            <w:rPr>
                              <w:rFonts w:ascii="나눔고딕 ExtraBold" w:eastAsia="나눔고딕 ExtraBold" w:hAnsi="나눔고딕 ExtraBold" w:hint="eastAsia"/>
                              <w:lang w:eastAsia="ko-KR"/>
                            </w:rPr>
                            <w:t>언</w:t>
                          </w:r>
                          <w:r w:rsidRPr="003C290B">
                            <w:rPr>
                              <w:rFonts w:ascii="나눔고딕 ExtraBold" w:eastAsia="나눔고딕 ExtraBold" w:hAnsi="나눔고딕 ExtraBold"/>
                              <w:lang w:eastAsia="ko-KR"/>
                            </w:rPr>
                            <w:t>론</w:t>
                          </w:r>
                          <w:r w:rsidRPr="003C290B">
                            <w:rPr>
                              <w:rFonts w:ascii="나눔고딕 ExtraBold" w:eastAsia="나눔고딕 ExtraBold" w:hAnsi="나눔고딕 ExtraBold" w:hint="eastAsia"/>
                              <w:lang w:eastAsia="ko-KR"/>
                            </w:rPr>
                            <w:t xml:space="preserve"> 보</w:t>
                          </w:r>
                          <w:r w:rsidRPr="003C290B">
                            <w:rPr>
                              <w:rFonts w:ascii="나눔고딕 ExtraBold" w:eastAsia="나눔고딕 ExtraBold" w:hAnsi="나눔고딕 ExtraBold"/>
                              <w:lang w:eastAsia="ko-KR"/>
                            </w:rPr>
                            <w:t>도</w:t>
                          </w:r>
                          <w:r w:rsidRPr="003C290B">
                            <w:rPr>
                              <w:rFonts w:ascii="나눔고딕 ExtraBold" w:eastAsia="나눔고딕 ExtraBold" w:hAnsi="나눔고딕 ExtraBold" w:hint="eastAsia"/>
                              <w:lang w:eastAsia="ko-KR"/>
                            </w:rPr>
                            <w:t xml:space="preserve"> 자</w:t>
                          </w:r>
                          <w:r w:rsidRPr="003C290B">
                            <w:rPr>
                              <w:rFonts w:ascii="나눔고딕 ExtraBold" w:eastAsia="나눔고딕 ExtraBold" w:hAnsi="나눔고딕 ExtraBold"/>
                              <w:lang w:eastAsia="ko-KR"/>
                            </w:rPr>
                            <w:t>료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sz w:val="56"/>
            </w:rPr>
            <w:br w:type="page"/>
          </w:r>
        </w:p>
      </w:sdtContent>
    </w:sdt>
    <w:sdt>
      <w:sdtPr>
        <w:id w:val="633372245"/>
        <w:placeholder>
          <w:docPart w:val="9CC9EADA351D4253A263C99251AEEFDB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 w:rsidR="00C33739" w:rsidRDefault="0018345A">
          <w:pPr>
            <w:pStyle w:val="Title"/>
            <w:rPr>
              <w:lang w:eastAsia="ko-KR"/>
            </w:rPr>
          </w:pPr>
          <w:r>
            <w:rPr>
              <w:rFonts w:hint="eastAsia"/>
              <w:lang w:eastAsia="ko-KR"/>
            </w:rPr>
            <w:t>병관이는</w:t>
          </w:r>
          <w:r>
            <w:rPr>
              <w:rFonts w:hint="eastAsia"/>
              <w:lang w:eastAsia="ko-KR"/>
            </w:rPr>
            <w:t xml:space="preserve"> </w:t>
          </w:r>
          <w:r>
            <w:rPr>
              <w:rFonts w:hint="eastAsia"/>
              <w:lang w:eastAsia="ko-KR"/>
            </w:rPr>
            <w:t>외계인인가</w:t>
          </w:r>
          <w:r>
            <w:rPr>
              <w:rFonts w:hint="eastAsia"/>
              <w:lang w:eastAsia="ko-KR"/>
            </w:rPr>
            <w:t>??</w:t>
          </w:r>
        </w:p>
      </w:sdtContent>
    </w:sdt>
    <w:p w:rsidR="00C33739" w:rsidRDefault="00C5034C">
      <w:pPr>
        <w:pStyle w:val="Subtitle"/>
        <w:rPr>
          <w:lang w:eastAsia="ko-KR"/>
        </w:rPr>
      </w:pPr>
      <w:sdt>
        <w:sdtPr>
          <w:id w:val="1161806749"/>
          <w:placeholder>
            <w:docPart w:val="03D7D4288F624F0686B96BBC8DF889EA"/>
          </w:placeholder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r w:rsidR="002556FC">
            <w:rPr>
              <w:rFonts w:hint="eastAsia"/>
              <w:lang w:eastAsia="ko-KR"/>
            </w:rPr>
            <w:t>Where is he from??</w:t>
          </w:r>
        </w:sdtContent>
      </w:sdt>
      <w:r w:rsidR="00EC3795">
        <w:rPr>
          <w:lang w:eastAsia="ko-KR"/>
        </w:rPr>
        <w:t xml:space="preserve"> </w:t>
      </w:r>
      <w:r w:rsidR="00EC3795">
        <w:rPr>
          <w:noProof/>
          <w:lang w:eastAsia="ko-KR"/>
        </w:rPr>
        <mc:AlternateContent>
          <mc:Choice Requires="wpg">
            <w:drawing>
              <wp:anchor distT="0" distB="0" distL="182880" distR="182880" simplePos="0" relativeHeight="251676672" behindDoc="0" locked="0" layoutInCell="1" allowOverlap="1" wp14:editId="61513E88">
                <wp:simplePos x="0" y="0"/>
                <mc:AlternateContent>
                  <mc:Choice Requires="wp14">
                    <wp:positionH relativeFrom="margin">
                      <wp14:pctPosHOffset>72000</wp14:pctPosHOffset>
                    </wp:positionH>
                  </mc:Choice>
                  <mc:Fallback>
                    <wp:positionH relativeFrom="page">
                      <wp:posOffset>5293995</wp:posOffset>
                    </wp:positionH>
                  </mc:Fallback>
                </mc:AlternateContent>
                <mc:AlternateContent>
                  <mc:Choice Requires="wp14">
                    <wp:positionV relativeFrom="margin">
                      <wp14:pctPosVOffset>-2500</wp14:pctPosVOffset>
                    </wp:positionV>
                  </mc:Choice>
                  <mc:Fallback>
                    <wp:positionV relativeFrom="page">
                      <wp:posOffset>468630</wp:posOffset>
                    </wp:positionV>
                  </mc:Fallback>
                </mc:AlternateContent>
                <wp:extent cx="2048510" cy="9121269"/>
                <wp:effectExtent l="0" t="0" r="0" b="0"/>
                <wp:wrapSquare wrapText="bothSides"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8510" cy="9121269"/>
                          <a:chOff x="0" y="0"/>
                          <a:chExt cx="2048510" cy="9121269"/>
                        </a:xfrm>
                      </wpg:grpSpPr>
                      <wps:wsp>
                        <wps:cNvPr id="8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0" y="6298059"/>
                            <a:ext cx="2048510" cy="282321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48510" cy="629793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143838" y="215758"/>
                            <a:ext cx="1604645" cy="86808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33739" w:rsidRDefault="0016428A">
                              <w:pPr>
                                <w:pStyle w:val="Subtitle"/>
                                <w:rPr>
                                  <w:rFonts w:hint="eastAsia"/>
                                  <w:color w:val="C8C8B1" w:themeColor="background2"/>
                                  <w:lang w:eastAsia="ko-KR"/>
                                </w:rPr>
                              </w:pPr>
                              <w:r>
                                <w:rPr>
                                  <w:rFonts w:hint="eastAsia"/>
                                  <w:color w:val="C8C8B1" w:themeColor="background2"/>
                                  <w:lang w:eastAsia="ko-KR"/>
                                </w:rPr>
                                <w:t>ABOUT HIM</w:t>
                              </w:r>
                            </w:p>
                            <w:p w:rsidR="0018345A" w:rsidRPr="0016428A" w:rsidRDefault="0016428A">
                              <w:pPr>
                                <w:spacing w:line="480" w:lineRule="auto"/>
                                <w:rPr>
                                  <w:rFonts w:ascii="함초롬돋움" w:eastAsia="함초롬돋움" w:hAnsi="함초롬돋움" w:cs="함초롬돋움" w:hint="eastAsia"/>
                                  <w:color w:val="FFFFFF" w:themeColor="background1"/>
                                  <w:lang w:eastAsia="ko-KR"/>
                                </w:rPr>
                              </w:pPr>
                              <w:r w:rsidRPr="0016428A">
                                <w:rPr>
                                  <w:rFonts w:ascii="함초롬돋움" w:eastAsia="함초롬돋움" w:hAnsi="함초롬돋움" w:cs="함초롬돋움" w:hint="eastAsia"/>
                                  <w:color w:val="FFFFFF" w:themeColor="background1"/>
                                  <w:lang w:eastAsia="ko-KR"/>
                                </w:rPr>
                                <w:t>강</w:t>
                              </w:r>
                              <w:r w:rsidRPr="0016428A">
                                <w:rPr>
                                  <w:rFonts w:ascii="함초롬돋움" w:eastAsia="함초롬돋움" w:hAnsi="함초롬돋움" w:cs="함초롬돋움"/>
                                  <w:color w:val="FFFFFF" w:themeColor="background1"/>
                                  <w:lang w:eastAsia="ko-KR"/>
                                </w:rPr>
                                <w:t>병관</w:t>
                              </w:r>
                              <w:r w:rsidRPr="0016428A">
                                <w:rPr>
                                  <w:rFonts w:ascii="함초롬돋움" w:eastAsia="함초롬돋움" w:hAnsi="함초롬돋움" w:cs="함초롬돋움" w:hint="eastAsia"/>
                                  <w:color w:val="FFFFFF" w:themeColor="background1"/>
                                  <w:lang w:eastAsia="ko-KR"/>
                                </w:rPr>
                                <w:t>.</w:t>
                              </w:r>
                            </w:p>
                            <w:p w:rsidR="0016428A" w:rsidRPr="0016428A" w:rsidRDefault="0016428A">
                              <w:pPr>
                                <w:spacing w:line="480" w:lineRule="auto"/>
                                <w:rPr>
                                  <w:rFonts w:ascii="함초롬돋움" w:eastAsia="함초롬돋움" w:hAnsi="함초롬돋움" w:cs="함초롬돋움"/>
                                  <w:color w:val="FFFFFF" w:themeColor="background1"/>
                                  <w:lang w:eastAsia="ko-KR"/>
                                </w:rPr>
                              </w:pPr>
                              <w:r w:rsidRPr="0016428A">
                                <w:rPr>
                                  <w:rFonts w:ascii="함초롬돋움" w:eastAsia="함초롬돋움" w:hAnsi="함초롬돋움" w:cs="함초롬돋움" w:hint="eastAsia"/>
                                  <w:color w:val="FFFFFF" w:themeColor="background1"/>
                                  <w:lang w:eastAsia="ko-KR"/>
                                </w:rPr>
                                <w:t>그</w:t>
                              </w:r>
                              <w:r w:rsidRPr="0016428A">
                                <w:rPr>
                                  <w:rFonts w:ascii="함초롬돋움" w:eastAsia="함초롬돋움" w:hAnsi="함초롬돋움" w:cs="함초롬돋움"/>
                                  <w:color w:val="FFFFFF" w:themeColor="background1"/>
                                  <w:lang w:eastAsia="ko-KR"/>
                                </w:rPr>
                                <w:t>는</w:t>
                              </w:r>
                              <w:r w:rsidRPr="0016428A">
                                <w:rPr>
                                  <w:rFonts w:ascii="함초롬돋움" w:eastAsia="함초롬돋움" w:hAnsi="함초롬돋움" w:cs="함초롬돋움" w:hint="eastAsia"/>
                                  <w:color w:val="FFFFFF" w:themeColor="background1"/>
                                  <w:lang w:eastAsia="ko-KR"/>
                                </w:rPr>
                                <w:t xml:space="preserve"> 지</w:t>
                              </w:r>
                              <w:r w:rsidRPr="0016428A">
                                <w:rPr>
                                  <w:rFonts w:ascii="함초롬돋움" w:eastAsia="함초롬돋움" w:hAnsi="함초롬돋움" w:cs="함초롬돋움"/>
                                  <w:color w:val="FFFFFF" w:themeColor="background1"/>
                                  <w:lang w:eastAsia="ko-KR"/>
                                </w:rPr>
                                <w:t>구를</w:t>
                              </w:r>
                              <w:r w:rsidRPr="0016428A">
                                <w:rPr>
                                  <w:rFonts w:ascii="함초롬돋움" w:eastAsia="함초롬돋움" w:hAnsi="함초롬돋움" w:cs="함초롬돋움" w:hint="eastAsia"/>
                                  <w:color w:val="FFFFFF" w:themeColor="background1"/>
                                  <w:lang w:eastAsia="ko-KR"/>
                                </w:rPr>
                                <w:t xml:space="preserve"> 정</w:t>
                              </w:r>
                              <w:r w:rsidRPr="0016428A">
                                <w:rPr>
                                  <w:rFonts w:ascii="함초롬돋움" w:eastAsia="함초롬돋움" w:hAnsi="함초롬돋움" w:cs="함초롬돋움"/>
                                  <w:color w:val="FFFFFF" w:themeColor="background1"/>
                                  <w:lang w:eastAsia="ko-KR"/>
                                </w:rPr>
                                <w:t>복하러</w:t>
                              </w:r>
                              <w:r w:rsidRPr="0016428A">
                                <w:rPr>
                                  <w:rFonts w:ascii="함초롬돋움" w:eastAsia="함초롬돋움" w:hAnsi="함초롬돋움" w:cs="함초롬돋움" w:hint="eastAsia"/>
                                  <w:color w:val="FFFFFF" w:themeColor="background1"/>
                                  <w:lang w:eastAsia="ko-KR"/>
                                </w:rPr>
                                <w:t xml:space="preserve"> 온 외</w:t>
                              </w:r>
                              <w:r w:rsidRPr="0016428A">
                                <w:rPr>
                                  <w:rFonts w:ascii="함초롬돋움" w:eastAsia="함초롬돋움" w:hAnsi="함초롬돋움" w:cs="함초롬돋움"/>
                                  <w:color w:val="FFFFFF" w:themeColor="background1"/>
                                  <w:lang w:eastAsia="ko-KR"/>
                                </w:rPr>
                                <w:t>계인이</w:t>
                              </w:r>
                              <w:r w:rsidRPr="0016428A">
                                <w:rPr>
                                  <w:rFonts w:ascii="함초롬돋움" w:eastAsia="함초롬돋움" w:hAnsi="함초롬돋움" w:cs="함초롬돋움" w:hint="eastAsia"/>
                                  <w:color w:val="FFFFFF" w:themeColor="background1"/>
                                  <w:lang w:eastAsia="ko-KR"/>
                                </w:rPr>
                                <w:t xml:space="preserve"> 아</w:t>
                              </w:r>
                              <w:r w:rsidRPr="0016428A">
                                <w:rPr>
                                  <w:rFonts w:ascii="함초롬돋움" w:eastAsia="함초롬돋움" w:hAnsi="함초롬돋움" w:cs="함초롬돋움"/>
                                  <w:color w:val="FFFFFF" w:themeColor="background1"/>
                                  <w:lang w:eastAsia="ko-KR"/>
                                </w:rPr>
                                <w:t>니다</w:t>
                              </w:r>
                              <w:r w:rsidRPr="0016428A">
                                <w:rPr>
                                  <w:rFonts w:ascii="함초롬돋움" w:eastAsia="함초롬돋움" w:hAnsi="함초롬돋움" w:cs="함초롬돋움" w:hint="eastAsia"/>
                                  <w:color w:val="FFFFFF" w:themeColor="background1"/>
                                  <w:lang w:eastAsia="ko-KR"/>
                                </w:rPr>
                                <w:t xml:space="preserve">. </w:t>
                              </w:r>
                            </w:p>
                            <w:p w:rsidR="0016428A" w:rsidRPr="0016428A" w:rsidRDefault="0016428A">
                              <w:pPr>
                                <w:spacing w:line="480" w:lineRule="auto"/>
                                <w:rPr>
                                  <w:rFonts w:ascii="함초롬돋움" w:eastAsia="함초롬돋움" w:hAnsi="함초롬돋움" w:cs="함초롬돋움" w:hint="eastAsia"/>
                                  <w:color w:val="FFFFFF" w:themeColor="background1"/>
                                  <w:lang w:eastAsia="ko-KR"/>
                                </w:rPr>
                              </w:pPr>
                              <w:r w:rsidRPr="0016428A">
                                <w:rPr>
                                  <w:rFonts w:ascii="함초롬돋움" w:eastAsia="함초롬돋움" w:hAnsi="함초롬돋움" w:cs="함초롬돋움" w:hint="eastAsia"/>
                                  <w:color w:val="FFFFFF" w:themeColor="background1"/>
                                  <w:lang w:eastAsia="ko-KR"/>
                                </w:rPr>
                                <w:t>아</w:t>
                              </w:r>
                              <w:r w:rsidRPr="0016428A">
                                <w:rPr>
                                  <w:rFonts w:ascii="함초롬돋움" w:eastAsia="함초롬돋움" w:hAnsi="함초롬돋움" w:cs="함초롬돋움"/>
                                  <w:color w:val="FFFFFF" w:themeColor="background1"/>
                                  <w:lang w:eastAsia="ko-KR"/>
                                </w:rPr>
                                <w:t>마도</w:t>
                              </w:r>
                              <w:r w:rsidRPr="0016428A">
                                <w:rPr>
                                  <w:rFonts w:ascii="함초롬돋움" w:eastAsia="함초롬돋움" w:hAnsi="함초롬돋움" w:cs="함초롬돋움" w:hint="eastAsia"/>
                                  <w:color w:val="FFFFFF" w:themeColor="background1"/>
                                  <w:lang w:eastAsia="ko-KR"/>
                                </w:rPr>
                                <w:t xml:space="preserve"> 안</w:t>
                              </w:r>
                              <w:r w:rsidRPr="0016428A">
                                <w:rPr>
                                  <w:rFonts w:ascii="함초롬돋움" w:eastAsia="함초롬돋움" w:hAnsi="함초롬돋움" w:cs="함초롬돋움"/>
                                  <w:color w:val="FFFFFF" w:themeColor="background1"/>
                                  <w:lang w:eastAsia="ko-KR"/>
                                </w:rPr>
                                <w:t>드로메다에서는</w:t>
                              </w:r>
                              <w:r w:rsidRPr="0016428A">
                                <w:rPr>
                                  <w:rFonts w:ascii="함초롬돋움" w:eastAsia="함초롬돋움" w:hAnsi="함초롬돋움" w:cs="함초롬돋움" w:hint="eastAsia"/>
                                  <w:color w:val="FFFFFF" w:themeColor="background1"/>
                                  <w:lang w:eastAsia="ko-KR"/>
                                </w:rPr>
                                <w:t xml:space="preserve"> 할 짓</w:t>
                              </w:r>
                              <w:r w:rsidRPr="0016428A">
                                <w:rPr>
                                  <w:rFonts w:ascii="함초롬돋움" w:eastAsia="함초롬돋움" w:hAnsi="함초롬돋움" w:cs="함초롬돋움"/>
                                  <w:color w:val="FFFFFF" w:themeColor="background1"/>
                                  <w:lang w:eastAsia="ko-KR"/>
                                </w:rPr>
                                <w:t>이</w:t>
                              </w:r>
                              <w:r w:rsidRPr="0016428A">
                                <w:rPr>
                                  <w:rFonts w:ascii="함초롬돋움" w:eastAsia="함초롬돋움" w:hAnsi="함초롬돋움" w:cs="함초롬돋움" w:hint="eastAsia"/>
                                  <w:color w:val="FFFFFF" w:themeColor="background1"/>
                                  <w:lang w:eastAsia="ko-KR"/>
                                </w:rPr>
                                <w:t xml:space="preserve"> 없</w:t>
                              </w:r>
                              <w:r w:rsidRPr="0016428A">
                                <w:rPr>
                                  <w:rFonts w:ascii="함초롬돋움" w:eastAsia="함초롬돋움" w:hAnsi="함초롬돋움" w:cs="함초롬돋움"/>
                                  <w:color w:val="FFFFFF" w:themeColor="background1"/>
                                  <w:lang w:eastAsia="ko-KR"/>
                                </w:rPr>
                                <w:t>는</w:t>
                              </w:r>
                              <w:r w:rsidRPr="0016428A">
                                <w:rPr>
                                  <w:rFonts w:ascii="함초롬돋움" w:eastAsia="함초롬돋움" w:hAnsi="함초롬돋움" w:cs="함초롬돋움" w:hint="eastAsia"/>
                                  <w:color w:val="FFFFFF" w:themeColor="background1"/>
                                  <w:lang w:eastAsia="ko-KR"/>
                                </w:rPr>
                                <w:t xml:space="preserve"> 백</w:t>
                              </w:r>
                              <w:r w:rsidRPr="0016428A">
                                <w:rPr>
                                  <w:rFonts w:ascii="함초롬돋움" w:eastAsia="함초롬돋움" w:hAnsi="함초롬돋움" w:cs="함초롬돋움"/>
                                  <w:color w:val="FFFFFF" w:themeColor="background1"/>
                                  <w:lang w:eastAsia="ko-KR"/>
                                </w:rPr>
                                <w:t>수로</w:t>
                              </w:r>
                              <w:r w:rsidRPr="0016428A">
                                <w:rPr>
                                  <w:rFonts w:ascii="함초롬돋움" w:eastAsia="함초롬돋움" w:hAnsi="함초롬돋움" w:cs="함초롬돋움" w:hint="eastAsia"/>
                                  <w:color w:val="FFFFFF" w:themeColor="background1"/>
                                  <w:lang w:eastAsia="ko-KR"/>
                                </w:rPr>
                                <w:t xml:space="preserve"> 추</w:t>
                              </w:r>
                              <w:r w:rsidRPr="0016428A">
                                <w:rPr>
                                  <w:rFonts w:ascii="함초롬돋움" w:eastAsia="함초롬돋움" w:hAnsi="함초롬돋움" w:cs="함초롬돋움"/>
                                  <w:color w:val="FFFFFF" w:themeColor="background1"/>
                                  <w:lang w:eastAsia="ko-KR"/>
                                </w:rPr>
                                <w:t>정된</w:t>
                              </w:r>
                              <w:r w:rsidRPr="0016428A">
                                <w:rPr>
                                  <w:rFonts w:ascii="함초롬돋움" w:eastAsia="함초롬돋움" w:hAnsi="함초롬돋움" w:cs="함초롬돋움" w:hint="eastAsia"/>
                                  <w:color w:val="FFFFFF" w:themeColor="background1"/>
                                  <w:lang w:eastAsia="ko-KR"/>
                                </w:rPr>
                                <w:t>다.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32000</wp14:pctWidth>
                </wp14:sizeRelH>
                <wp14:sizeRelV relativeFrom="margin">
                  <wp14:pctHeight>105000</wp14:pctHeight>
                </wp14:sizeRelV>
              </wp:anchor>
            </w:drawing>
          </mc:Choice>
          <mc:Fallback>
            <w:pict>
              <v:group id="Group 14" o:spid="_x0000_s1030" style="position:absolute;margin-left:0;margin-top:0;width:161.3pt;height:718.2pt;z-index:251676672;mso-width-percent:320;mso-height-percent:1050;mso-left-percent:720;mso-top-percent:-25;mso-wrap-distance-left:14.4pt;mso-wrap-distance-right:14.4pt;mso-position-horizontal-relative:margin;mso-position-vertical-relative:margin;mso-width-percent:320;mso-height-percent:1050;mso-left-percent:720;mso-top-percent:-25;mso-width-relative:margin;mso-height-relative:margin" coordsize="20485,912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">
                <v:rect id="Rectangle 18" o:spid="_x0000_s1031" style="position:absolute;top:62980;width:20485;height:282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9DPcIA&#10;AADaAAAADwAAAGRycy9kb3ducmV2LnhtbERPTWuDQBC9F/IflgnkVtfkUIp1DU2gIYeCaBPocepO&#10;VOLOWnejpr++eyj0+Hjf6XY2nRhpcK1lBesoBkFcWd1yreD08fb4DMJ5ZI2dZVJwJwfbbPGQYqLt&#10;xAWNpa9FCGGXoILG+z6R0lUNGXSR7YkDd7GDQR/gUEs94BTCTSc3cfwkDbYcGhrsad9QdS1vRsFP&#10;fptp2nz3snzfjYfP4vIVn3OlVsv59QWEp9n/i//cR60gbA1Xwg2Q2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n0M9wgAAANoAAAAPAAAAAAAAAAAAAAAAAJgCAABkcnMvZG93&#10;bnJldi54bWxQSwUGAAAAAAQABAD1AAAAhwMAAAAA&#10;" fillcolor="#d1282e [3215]" stroked="f"/>
                <v:rect id="Rectangle 17" o:spid="_x0000_s1032" style="position:absolute;width:20485;height:629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Y2/MAA&#10;AADaAAAADwAAAGRycy9kb3ducmV2LnhtbESPT4vCMBTE74LfITxhL6Kp7iK1Gou6CHtd/9yfzbMt&#10;Ni+1ibX77TeC4HGYmd8wy7QzlWipcaVlBZNxBII4s7rkXMHxsBvFIJxH1lhZJgV/5CBd9XtLTLR9&#10;8C+1e5+LAGGXoILC+zqR0mUFGXRjWxMH72Ibgz7IJpe6wUeAm0pOo2gmDZYcFgqsaVtQdt3fjYIv&#10;E294zrvvs+9OMrOfdCMaKvUx6NYLEJ46/w6/2j9awRyeV8IN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cY2/MAAAADaAAAADwAAAAAAAAAAAAAAAACYAgAAZHJzL2Rvd25y&#10;ZXYueG1sUEsFBgAAAAAEAAQA9QAAAIUDAAAAAA==&#10;" fillcolor="black [3213]" stroked="f"/>
                <v:shape id="Text Box 14" o:spid="_x0000_s1033" type="#_x0000_t202" style="position:absolute;left:1438;top:2157;width:16046;height:868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zq08YA&#10;AADbAAAADwAAAGRycy9kb3ducmV2LnhtbESPT2/CMAzF70h8h8iTdplGyiQQdAS0MSH+XBhsl92s&#10;xmsrGqdKMijfHh8mcbP1nt/7ebboXKPOFGLt2cBwkIEiLrytuTTw/bV6noCKCdli45kMXCnCYt7v&#10;zTC3/sIHOh9TqSSEY44GqpTaXOtYVOQwDnxLLNqvDw6TrKHUNuBFwl2jX7JsrB3WLA0VtrSsqDgd&#10;/5yBfbbU06fd+8dPsz0Mw2Y6WofPrTGPD93bK6hEXbqb/683VvCFXn6RAfT8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Jzq08YAAADbAAAADwAAAAAAAAAAAAAAAACYAgAAZHJz&#10;L2Rvd25yZXYueG1sUEsFBgAAAAAEAAQA9QAAAIsDAAAAAA==&#10;" filled="f" fillcolor="white [3212]" stroked="f">
                  <v:textbox>
                    <w:txbxContent>
                      <w:p w:rsidR="00C33739" w:rsidRDefault="0016428A">
                        <w:pPr>
                          <w:pStyle w:val="Subtitle"/>
                          <w:rPr>
                            <w:rFonts w:hint="eastAsia"/>
                            <w:color w:val="C8C8B1" w:themeColor="background2"/>
                            <w:lang w:eastAsia="ko-KR"/>
                          </w:rPr>
                        </w:pPr>
                        <w:r>
                          <w:rPr>
                            <w:rFonts w:hint="eastAsia"/>
                            <w:color w:val="C8C8B1" w:themeColor="background2"/>
                            <w:lang w:eastAsia="ko-KR"/>
                          </w:rPr>
                          <w:t>ABOUT HIM</w:t>
                        </w:r>
                      </w:p>
                      <w:p w:rsidR="0018345A" w:rsidRPr="0016428A" w:rsidRDefault="0016428A">
                        <w:pPr>
                          <w:spacing w:line="480" w:lineRule="auto"/>
                          <w:rPr>
                            <w:rFonts w:ascii="함초롬돋움" w:eastAsia="함초롬돋움" w:hAnsi="함초롬돋움" w:cs="함초롬돋움" w:hint="eastAsia"/>
                            <w:color w:val="FFFFFF" w:themeColor="background1"/>
                            <w:lang w:eastAsia="ko-KR"/>
                          </w:rPr>
                        </w:pPr>
                        <w:r w:rsidRPr="0016428A">
                          <w:rPr>
                            <w:rFonts w:ascii="함초롬돋움" w:eastAsia="함초롬돋움" w:hAnsi="함초롬돋움" w:cs="함초롬돋움" w:hint="eastAsia"/>
                            <w:color w:val="FFFFFF" w:themeColor="background1"/>
                            <w:lang w:eastAsia="ko-KR"/>
                          </w:rPr>
                          <w:t>강</w:t>
                        </w:r>
                        <w:r w:rsidRPr="0016428A">
                          <w:rPr>
                            <w:rFonts w:ascii="함초롬돋움" w:eastAsia="함초롬돋움" w:hAnsi="함초롬돋움" w:cs="함초롬돋움"/>
                            <w:color w:val="FFFFFF" w:themeColor="background1"/>
                            <w:lang w:eastAsia="ko-KR"/>
                          </w:rPr>
                          <w:t>병관</w:t>
                        </w:r>
                        <w:r w:rsidRPr="0016428A">
                          <w:rPr>
                            <w:rFonts w:ascii="함초롬돋움" w:eastAsia="함초롬돋움" w:hAnsi="함초롬돋움" w:cs="함초롬돋움" w:hint="eastAsia"/>
                            <w:color w:val="FFFFFF" w:themeColor="background1"/>
                            <w:lang w:eastAsia="ko-KR"/>
                          </w:rPr>
                          <w:t>.</w:t>
                        </w:r>
                      </w:p>
                      <w:p w:rsidR="0016428A" w:rsidRPr="0016428A" w:rsidRDefault="0016428A">
                        <w:pPr>
                          <w:spacing w:line="480" w:lineRule="auto"/>
                          <w:rPr>
                            <w:rFonts w:ascii="함초롬돋움" w:eastAsia="함초롬돋움" w:hAnsi="함초롬돋움" w:cs="함초롬돋움"/>
                            <w:color w:val="FFFFFF" w:themeColor="background1"/>
                            <w:lang w:eastAsia="ko-KR"/>
                          </w:rPr>
                        </w:pPr>
                        <w:r w:rsidRPr="0016428A">
                          <w:rPr>
                            <w:rFonts w:ascii="함초롬돋움" w:eastAsia="함초롬돋움" w:hAnsi="함초롬돋움" w:cs="함초롬돋움" w:hint="eastAsia"/>
                            <w:color w:val="FFFFFF" w:themeColor="background1"/>
                            <w:lang w:eastAsia="ko-KR"/>
                          </w:rPr>
                          <w:t>그</w:t>
                        </w:r>
                        <w:r w:rsidRPr="0016428A">
                          <w:rPr>
                            <w:rFonts w:ascii="함초롬돋움" w:eastAsia="함초롬돋움" w:hAnsi="함초롬돋움" w:cs="함초롬돋움"/>
                            <w:color w:val="FFFFFF" w:themeColor="background1"/>
                            <w:lang w:eastAsia="ko-KR"/>
                          </w:rPr>
                          <w:t>는</w:t>
                        </w:r>
                        <w:r w:rsidRPr="0016428A">
                          <w:rPr>
                            <w:rFonts w:ascii="함초롬돋움" w:eastAsia="함초롬돋움" w:hAnsi="함초롬돋움" w:cs="함초롬돋움" w:hint="eastAsia"/>
                            <w:color w:val="FFFFFF" w:themeColor="background1"/>
                            <w:lang w:eastAsia="ko-KR"/>
                          </w:rPr>
                          <w:t xml:space="preserve"> 지</w:t>
                        </w:r>
                        <w:r w:rsidRPr="0016428A">
                          <w:rPr>
                            <w:rFonts w:ascii="함초롬돋움" w:eastAsia="함초롬돋움" w:hAnsi="함초롬돋움" w:cs="함초롬돋움"/>
                            <w:color w:val="FFFFFF" w:themeColor="background1"/>
                            <w:lang w:eastAsia="ko-KR"/>
                          </w:rPr>
                          <w:t>구를</w:t>
                        </w:r>
                        <w:r w:rsidRPr="0016428A">
                          <w:rPr>
                            <w:rFonts w:ascii="함초롬돋움" w:eastAsia="함초롬돋움" w:hAnsi="함초롬돋움" w:cs="함초롬돋움" w:hint="eastAsia"/>
                            <w:color w:val="FFFFFF" w:themeColor="background1"/>
                            <w:lang w:eastAsia="ko-KR"/>
                          </w:rPr>
                          <w:t xml:space="preserve"> 정</w:t>
                        </w:r>
                        <w:r w:rsidRPr="0016428A">
                          <w:rPr>
                            <w:rFonts w:ascii="함초롬돋움" w:eastAsia="함초롬돋움" w:hAnsi="함초롬돋움" w:cs="함초롬돋움"/>
                            <w:color w:val="FFFFFF" w:themeColor="background1"/>
                            <w:lang w:eastAsia="ko-KR"/>
                          </w:rPr>
                          <w:t>복하러</w:t>
                        </w:r>
                        <w:r w:rsidRPr="0016428A">
                          <w:rPr>
                            <w:rFonts w:ascii="함초롬돋움" w:eastAsia="함초롬돋움" w:hAnsi="함초롬돋움" w:cs="함초롬돋움" w:hint="eastAsia"/>
                            <w:color w:val="FFFFFF" w:themeColor="background1"/>
                            <w:lang w:eastAsia="ko-KR"/>
                          </w:rPr>
                          <w:t xml:space="preserve"> 온 외</w:t>
                        </w:r>
                        <w:r w:rsidRPr="0016428A">
                          <w:rPr>
                            <w:rFonts w:ascii="함초롬돋움" w:eastAsia="함초롬돋움" w:hAnsi="함초롬돋움" w:cs="함초롬돋움"/>
                            <w:color w:val="FFFFFF" w:themeColor="background1"/>
                            <w:lang w:eastAsia="ko-KR"/>
                          </w:rPr>
                          <w:t>계인이</w:t>
                        </w:r>
                        <w:r w:rsidRPr="0016428A">
                          <w:rPr>
                            <w:rFonts w:ascii="함초롬돋움" w:eastAsia="함초롬돋움" w:hAnsi="함초롬돋움" w:cs="함초롬돋움" w:hint="eastAsia"/>
                            <w:color w:val="FFFFFF" w:themeColor="background1"/>
                            <w:lang w:eastAsia="ko-KR"/>
                          </w:rPr>
                          <w:t xml:space="preserve"> 아</w:t>
                        </w:r>
                        <w:r w:rsidRPr="0016428A">
                          <w:rPr>
                            <w:rFonts w:ascii="함초롬돋움" w:eastAsia="함초롬돋움" w:hAnsi="함초롬돋움" w:cs="함초롬돋움"/>
                            <w:color w:val="FFFFFF" w:themeColor="background1"/>
                            <w:lang w:eastAsia="ko-KR"/>
                          </w:rPr>
                          <w:t>니다</w:t>
                        </w:r>
                        <w:r w:rsidRPr="0016428A">
                          <w:rPr>
                            <w:rFonts w:ascii="함초롬돋움" w:eastAsia="함초롬돋움" w:hAnsi="함초롬돋움" w:cs="함초롬돋움" w:hint="eastAsia"/>
                            <w:color w:val="FFFFFF" w:themeColor="background1"/>
                            <w:lang w:eastAsia="ko-KR"/>
                          </w:rPr>
                          <w:t xml:space="preserve">. </w:t>
                        </w:r>
                      </w:p>
                      <w:p w:rsidR="0016428A" w:rsidRPr="0016428A" w:rsidRDefault="0016428A">
                        <w:pPr>
                          <w:spacing w:line="480" w:lineRule="auto"/>
                          <w:rPr>
                            <w:rFonts w:ascii="함초롬돋움" w:eastAsia="함초롬돋움" w:hAnsi="함초롬돋움" w:cs="함초롬돋움" w:hint="eastAsia"/>
                            <w:color w:val="FFFFFF" w:themeColor="background1"/>
                            <w:lang w:eastAsia="ko-KR"/>
                          </w:rPr>
                        </w:pPr>
                        <w:r w:rsidRPr="0016428A">
                          <w:rPr>
                            <w:rFonts w:ascii="함초롬돋움" w:eastAsia="함초롬돋움" w:hAnsi="함초롬돋움" w:cs="함초롬돋움" w:hint="eastAsia"/>
                            <w:color w:val="FFFFFF" w:themeColor="background1"/>
                            <w:lang w:eastAsia="ko-KR"/>
                          </w:rPr>
                          <w:t>아</w:t>
                        </w:r>
                        <w:r w:rsidRPr="0016428A">
                          <w:rPr>
                            <w:rFonts w:ascii="함초롬돋움" w:eastAsia="함초롬돋움" w:hAnsi="함초롬돋움" w:cs="함초롬돋움"/>
                            <w:color w:val="FFFFFF" w:themeColor="background1"/>
                            <w:lang w:eastAsia="ko-KR"/>
                          </w:rPr>
                          <w:t>마도</w:t>
                        </w:r>
                        <w:r w:rsidRPr="0016428A">
                          <w:rPr>
                            <w:rFonts w:ascii="함초롬돋움" w:eastAsia="함초롬돋움" w:hAnsi="함초롬돋움" w:cs="함초롬돋움" w:hint="eastAsia"/>
                            <w:color w:val="FFFFFF" w:themeColor="background1"/>
                            <w:lang w:eastAsia="ko-KR"/>
                          </w:rPr>
                          <w:t xml:space="preserve"> 안</w:t>
                        </w:r>
                        <w:r w:rsidRPr="0016428A">
                          <w:rPr>
                            <w:rFonts w:ascii="함초롬돋움" w:eastAsia="함초롬돋움" w:hAnsi="함초롬돋움" w:cs="함초롬돋움"/>
                            <w:color w:val="FFFFFF" w:themeColor="background1"/>
                            <w:lang w:eastAsia="ko-KR"/>
                          </w:rPr>
                          <w:t>드로메다에서는</w:t>
                        </w:r>
                        <w:r w:rsidRPr="0016428A">
                          <w:rPr>
                            <w:rFonts w:ascii="함초롬돋움" w:eastAsia="함초롬돋움" w:hAnsi="함초롬돋움" w:cs="함초롬돋움" w:hint="eastAsia"/>
                            <w:color w:val="FFFFFF" w:themeColor="background1"/>
                            <w:lang w:eastAsia="ko-KR"/>
                          </w:rPr>
                          <w:t xml:space="preserve"> 할 짓</w:t>
                        </w:r>
                        <w:r w:rsidRPr="0016428A">
                          <w:rPr>
                            <w:rFonts w:ascii="함초롬돋움" w:eastAsia="함초롬돋움" w:hAnsi="함초롬돋움" w:cs="함초롬돋움"/>
                            <w:color w:val="FFFFFF" w:themeColor="background1"/>
                            <w:lang w:eastAsia="ko-KR"/>
                          </w:rPr>
                          <w:t>이</w:t>
                        </w:r>
                        <w:r w:rsidRPr="0016428A">
                          <w:rPr>
                            <w:rFonts w:ascii="함초롬돋움" w:eastAsia="함초롬돋움" w:hAnsi="함초롬돋움" w:cs="함초롬돋움" w:hint="eastAsia"/>
                            <w:color w:val="FFFFFF" w:themeColor="background1"/>
                            <w:lang w:eastAsia="ko-KR"/>
                          </w:rPr>
                          <w:t xml:space="preserve"> 없</w:t>
                        </w:r>
                        <w:r w:rsidRPr="0016428A">
                          <w:rPr>
                            <w:rFonts w:ascii="함초롬돋움" w:eastAsia="함초롬돋움" w:hAnsi="함초롬돋움" w:cs="함초롬돋움"/>
                            <w:color w:val="FFFFFF" w:themeColor="background1"/>
                            <w:lang w:eastAsia="ko-KR"/>
                          </w:rPr>
                          <w:t>는</w:t>
                        </w:r>
                        <w:r w:rsidRPr="0016428A">
                          <w:rPr>
                            <w:rFonts w:ascii="함초롬돋움" w:eastAsia="함초롬돋움" w:hAnsi="함초롬돋움" w:cs="함초롬돋움" w:hint="eastAsia"/>
                            <w:color w:val="FFFFFF" w:themeColor="background1"/>
                            <w:lang w:eastAsia="ko-KR"/>
                          </w:rPr>
                          <w:t xml:space="preserve"> 백</w:t>
                        </w:r>
                        <w:r w:rsidRPr="0016428A">
                          <w:rPr>
                            <w:rFonts w:ascii="함초롬돋움" w:eastAsia="함초롬돋움" w:hAnsi="함초롬돋움" w:cs="함초롬돋움"/>
                            <w:color w:val="FFFFFF" w:themeColor="background1"/>
                            <w:lang w:eastAsia="ko-KR"/>
                          </w:rPr>
                          <w:t>수로</w:t>
                        </w:r>
                        <w:r w:rsidRPr="0016428A">
                          <w:rPr>
                            <w:rFonts w:ascii="함초롬돋움" w:eastAsia="함초롬돋움" w:hAnsi="함초롬돋움" w:cs="함초롬돋움" w:hint="eastAsia"/>
                            <w:color w:val="FFFFFF" w:themeColor="background1"/>
                            <w:lang w:eastAsia="ko-KR"/>
                          </w:rPr>
                          <w:t xml:space="preserve"> 추</w:t>
                        </w:r>
                        <w:r w:rsidRPr="0016428A">
                          <w:rPr>
                            <w:rFonts w:ascii="함초롬돋움" w:eastAsia="함초롬돋움" w:hAnsi="함초롬돋움" w:cs="함초롬돋움"/>
                            <w:color w:val="FFFFFF" w:themeColor="background1"/>
                            <w:lang w:eastAsia="ko-KR"/>
                          </w:rPr>
                          <w:t>정된</w:t>
                        </w:r>
                        <w:r w:rsidRPr="0016428A">
                          <w:rPr>
                            <w:rFonts w:ascii="함초롬돋움" w:eastAsia="함초롬돋움" w:hAnsi="함초롬돋움" w:cs="함초롬돋움" w:hint="eastAsia"/>
                            <w:color w:val="FFFFFF" w:themeColor="background1"/>
                            <w:lang w:eastAsia="ko-KR"/>
                          </w:rPr>
                          <w:t>다.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</w:p>
    <w:p w:rsidR="00C33739" w:rsidRPr="005D335E" w:rsidRDefault="00235745">
      <w:pPr>
        <w:rPr>
          <w:rFonts w:ascii="문체부 쓰기 정체" w:eastAsia="문체부 쓰기 정체" w:hAnsi="문체부 쓰기 정체"/>
          <w:sz w:val="36"/>
          <w:szCs w:val="36"/>
          <w:lang w:eastAsia="ko-KR"/>
        </w:rPr>
      </w:pPr>
      <w:r w:rsidRPr="005D335E">
        <w:rPr>
          <w:rFonts w:ascii="문체부 쓰기 정체" w:eastAsia="문체부 쓰기 정체" w:hAnsi="문체부 쓰기 정체" w:hint="eastAsia"/>
          <w:sz w:val="36"/>
          <w:szCs w:val="36"/>
          <w:lang w:eastAsia="ko-KR"/>
        </w:rPr>
        <w:t>그렇다 .그는 외계인이다.</w:t>
      </w:r>
    </w:p>
    <w:p w:rsidR="00235745" w:rsidRPr="005D335E" w:rsidRDefault="00235745">
      <w:pPr>
        <w:rPr>
          <w:rFonts w:ascii="문체부 쓰기 정체" w:eastAsia="문체부 쓰기 정체" w:hAnsi="문체부 쓰기 정체" w:hint="eastAsia"/>
          <w:sz w:val="36"/>
          <w:szCs w:val="36"/>
          <w:lang w:eastAsia="ko-KR"/>
        </w:rPr>
      </w:pPr>
      <w:r w:rsidRPr="005D335E">
        <w:rPr>
          <w:rFonts w:ascii="문체부 쓰기 정체" w:eastAsia="문체부 쓰기 정체" w:hAnsi="문체부 쓰기 정체" w:hint="eastAsia"/>
          <w:sz w:val="36"/>
          <w:szCs w:val="36"/>
          <w:lang w:eastAsia="ko-KR"/>
        </w:rPr>
        <w:t>그가 외계인이라는 증거는 여기저기 도사리고 있다.</w:t>
      </w:r>
    </w:p>
    <w:p w:rsidR="00235745" w:rsidRPr="005D335E" w:rsidRDefault="003670AF" w:rsidP="00235745">
      <w:pPr>
        <w:pStyle w:val="ListParagraph"/>
        <w:numPr>
          <w:ilvl w:val="0"/>
          <w:numId w:val="1"/>
        </w:numPr>
        <w:rPr>
          <w:rFonts w:ascii="문체부 쓰기 정체" w:eastAsia="문체부 쓰기 정체" w:hAnsi="문체부 쓰기 정체"/>
          <w:sz w:val="36"/>
          <w:szCs w:val="36"/>
          <w:lang w:eastAsia="ko-KR"/>
        </w:rPr>
      </w:pPr>
      <w:r w:rsidRPr="003670AF">
        <w:rPr>
          <w:rFonts w:ascii="문체부 쓰기 정체" w:eastAsia="문체부 쓰기 정체" w:hAnsi="문체부 쓰기 정체" w:cs="나눔고딕코딩" w:hint="eastAsia"/>
          <w:sz w:val="36"/>
          <w:szCs w:val="36"/>
          <w:lang w:eastAsia="ko-KR"/>
        </w:rPr>
        <w:t xml:space="preserve">멋진 </w:t>
      </w:r>
      <w:r w:rsidR="00235745" w:rsidRPr="005D335E">
        <w:rPr>
          <w:rFonts w:ascii="문체부 쓰기 정체" w:eastAsia="문체부 쓰기 정체" w:hAnsi="문체부 쓰기 정체" w:hint="eastAsia"/>
          <w:sz w:val="36"/>
          <w:szCs w:val="36"/>
          <w:lang w:eastAsia="ko-KR"/>
        </w:rPr>
        <w:t>얼굴</w:t>
      </w:r>
    </w:p>
    <w:p w:rsidR="00235745" w:rsidRPr="005D335E" w:rsidRDefault="003670AF" w:rsidP="00235745">
      <w:pPr>
        <w:pStyle w:val="ListParagraph"/>
        <w:numPr>
          <w:ilvl w:val="0"/>
          <w:numId w:val="1"/>
        </w:numPr>
        <w:rPr>
          <w:rFonts w:ascii="문체부 쓰기 정체" w:eastAsia="문체부 쓰기 정체" w:hAnsi="문체부 쓰기 정체"/>
          <w:sz w:val="36"/>
          <w:szCs w:val="36"/>
          <w:lang w:eastAsia="ko-KR"/>
        </w:rPr>
      </w:pPr>
      <w:r w:rsidRPr="003670AF">
        <w:rPr>
          <w:rFonts w:ascii="문체부 쓰기 정체" w:eastAsia="문체부 쓰기 정체" w:hAnsi="문체부 쓰기 정체" w:cs="나눔고딕코딩" w:hint="eastAsia"/>
          <w:sz w:val="36"/>
          <w:szCs w:val="36"/>
          <w:lang w:eastAsia="ko-KR"/>
        </w:rPr>
        <w:t xml:space="preserve">화려한 </w:t>
      </w:r>
      <w:r w:rsidR="00235745" w:rsidRPr="005D335E">
        <w:rPr>
          <w:rFonts w:ascii="문체부 쓰기 정체" w:eastAsia="문체부 쓰기 정체" w:hAnsi="문체부 쓰기 정체" w:hint="eastAsia"/>
          <w:sz w:val="36"/>
          <w:szCs w:val="36"/>
          <w:lang w:eastAsia="ko-KR"/>
        </w:rPr>
        <w:t>언행</w:t>
      </w:r>
    </w:p>
    <w:p w:rsidR="00235745" w:rsidRDefault="00235745" w:rsidP="00235745">
      <w:pPr>
        <w:pStyle w:val="ListParagraph"/>
        <w:numPr>
          <w:ilvl w:val="0"/>
          <w:numId w:val="1"/>
        </w:numPr>
        <w:rPr>
          <w:rFonts w:ascii="문체부 쓰기 정체" w:eastAsia="문체부 쓰기 정체" w:hAnsi="문체부 쓰기 정체"/>
          <w:sz w:val="36"/>
          <w:szCs w:val="36"/>
          <w:lang w:eastAsia="ko-KR"/>
        </w:rPr>
      </w:pPr>
      <w:r w:rsidRPr="005D335E">
        <w:rPr>
          <w:rFonts w:ascii="문체부 쓰기 정체" w:eastAsia="문체부 쓰기 정체" w:hAnsi="문체부 쓰기 정체" w:hint="eastAsia"/>
          <w:sz w:val="36"/>
          <w:szCs w:val="36"/>
          <w:lang w:eastAsia="ko-KR"/>
        </w:rPr>
        <w:t>아이작과 친함</w:t>
      </w:r>
    </w:p>
    <w:p w:rsidR="005D335E" w:rsidRDefault="005D335E" w:rsidP="005D335E">
      <w:pPr>
        <w:rPr>
          <w:rFonts w:ascii="문체부 쓰기 정체" w:eastAsia="문체부 쓰기 정체" w:hAnsi="문체부 쓰기 정체" w:cs="나눔고딕코딩"/>
          <w:sz w:val="36"/>
          <w:szCs w:val="36"/>
          <w:lang w:eastAsia="ko-KR"/>
        </w:rPr>
      </w:pPr>
      <w:r w:rsidRPr="005D335E">
        <w:rPr>
          <w:rFonts w:ascii="문체부 쓰기 정체" w:eastAsia="문체부 쓰기 정체" w:hAnsi="문체부 쓰기 정체" w:cs="나눔고딕코딩" w:hint="eastAsia"/>
          <w:sz w:val="36"/>
          <w:szCs w:val="36"/>
          <w:lang w:eastAsia="ko-KR"/>
        </w:rPr>
        <w:t xml:space="preserve">지구인들에게는 당진에서 왔다고 구라를 치지만 그가 </w:t>
      </w:r>
      <w:r w:rsidRPr="00EE55C1">
        <w:rPr>
          <w:rFonts w:ascii="문체부 쓰기 정체" w:eastAsia="문체부 쓰기 정체" w:hAnsi="문체부 쓰기 정체" w:cs="나눔고딕코딩" w:hint="eastAsia"/>
          <w:color w:val="FF0000"/>
          <w:sz w:val="36"/>
          <w:szCs w:val="36"/>
          <w:lang w:eastAsia="ko-KR"/>
        </w:rPr>
        <w:t>외박날마다</w:t>
      </w:r>
      <w:r w:rsidRPr="005D335E">
        <w:rPr>
          <w:rFonts w:ascii="문체부 쓰기 정체" w:eastAsia="문체부 쓰기 정체" w:hAnsi="문체부 쓰기 정체" w:cs="나눔고딕코딩" w:hint="eastAsia"/>
          <w:sz w:val="36"/>
          <w:szCs w:val="36"/>
          <w:lang w:eastAsia="ko-KR"/>
        </w:rPr>
        <w:t xml:space="preserve"> UF</w:t>
      </w:r>
      <w:bookmarkStart w:id="0" w:name="_GoBack"/>
      <w:bookmarkEnd w:id="0"/>
      <w:r w:rsidRPr="005D335E">
        <w:rPr>
          <w:rFonts w:ascii="문체부 쓰기 정체" w:eastAsia="문체부 쓰기 정체" w:hAnsi="문체부 쓰기 정체" w:cs="나눔고딕코딩" w:hint="eastAsia"/>
          <w:sz w:val="36"/>
          <w:szCs w:val="36"/>
          <w:lang w:eastAsia="ko-KR"/>
        </w:rPr>
        <w:t xml:space="preserve">O를 타고 어디론가 날라가는 것은 무수히 많은 목격자에 의해 증명되었다. </w:t>
      </w:r>
    </w:p>
    <w:p w:rsidR="003C290B" w:rsidRPr="003C290B" w:rsidRDefault="003C290B" w:rsidP="005D335E">
      <w:pPr>
        <w:rPr>
          <w:rFonts w:ascii="문체부 쓰기 정체" w:eastAsia="문체부 쓰기 정체" w:hAnsi="문체부 쓰기 정체" w:cs="나눔고딕코딩"/>
          <w:sz w:val="36"/>
          <w:szCs w:val="36"/>
          <w:lang w:eastAsia="ko-KR"/>
        </w:rPr>
      </w:pPr>
    </w:p>
    <w:p w:rsidR="003C290B" w:rsidRPr="003C290B" w:rsidRDefault="003C290B" w:rsidP="005D335E">
      <w:pPr>
        <w:rPr>
          <w:rFonts w:ascii="문체부 쓰기 정체" w:eastAsia="문체부 쓰기 정체" w:hAnsi="문체부 쓰기 정체" w:cs="나눔고딕코딩" w:hint="eastAsia"/>
          <w:sz w:val="36"/>
          <w:szCs w:val="36"/>
          <w:lang w:eastAsia="ko-KR"/>
        </w:rPr>
      </w:pPr>
      <w:r w:rsidRPr="003C290B">
        <w:rPr>
          <w:rFonts w:ascii="문체부 쓰기 정체" w:eastAsia="문체부 쓰기 정체" w:hAnsi="문체부 쓰기 정체" w:cs="나눔고딕코딩" w:hint="eastAsia"/>
          <w:sz w:val="36"/>
          <w:szCs w:val="36"/>
          <w:lang w:eastAsia="ko-KR"/>
        </w:rPr>
        <w:t>실제로 그는 많은 지구인들과 교감을 시도한 것으로 확인되었다.</w:t>
      </w:r>
    </w:p>
    <w:p w:rsidR="003C290B" w:rsidRPr="003C290B" w:rsidRDefault="003C290B" w:rsidP="005D335E">
      <w:pPr>
        <w:rPr>
          <w:rFonts w:ascii="Cambria" w:eastAsia="문체부 쓰기 정체" w:hAnsi="Cambria" w:hint="eastAsia"/>
          <w:sz w:val="36"/>
          <w:szCs w:val="36"/>
          <w:lang w:eastAsia="ko-KR"/>
        </w:rPr>
      </w:pPr>
    </w:p>
    <w:sectPr w:rsidR="003C290B" w:rsidRPr="003C290B">
      <w:footerReference w:type="default" r:id="rId10"/>
      <w:pgSz w:w="12240" w:h="15840"/>
      <w:pgMar w:top="1080" w:right="1080" w:bottom="1080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034C" w:rsidRDefault="00C5034C">
      <w:pPr>
        <w:spacing w:after="0" w:line="240" w:lineRule="auto"/>
      </w:pPr>
      <w:r>
        <w:separator/>
      </w:r>
    </w:p>
  </w:endnote>
  <w:endnote w:type="continuationSeparator" w:id="0">
    <w:p w:rsidR="00C5034C" w:rsidRDefault="00C503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나눔바른고딕">
    <w:panose1 w:val="020B0603020101020101"/>
    <w:charset w:val="81"/>
    <w:family w:val="modern"/>
    <w:pitch w:val="variable"/>
    <w:sig w:usb0="800002A7" w:usb1="09D77CFB" w:usb2="00000010" w:usb3="00000000" w:csb0="00080001" w:csb1="00000000"/>
  </w:font>
  <w:font w:name="나눔고딕 ExtraBold">
    <w:panose1 w:val="020D0904000000000000"/>
    <w:charset w:val="81"/>
    <w:family w:val="modern"/>
    <w:pitch w:val="variable"/>
    <w:sig w:usb0="800002A7" w:usb1="29D7FCFB" w:usb2="00000010" w:usb3="00000000" w:csb0="00080001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문체부 쓰기 정체">
    <w:panose1 w:val="02030609000101010101"/>
    <w:charset w:val="81"/>
    <w:family w:val="roman"/>
    <w:pitch w:val="fixed"/>
    <w:sig w:usb0="00000003" w:usb1="09060000" w:usb2="00000010" w:usb3="00000000" w:csb0="00080001" w:csb1="00000000"/>
  </w:font>
  <w:font w:name="나눔고딕코딩">
    <w:panose1 w:val="020D0009000000000000"/>
    <w:charset w:val="81"/>
    <w:family w:val="modern"/>
    <w:pitch w:val="fixed"/>
    <w:sig w:usb0="800002A7" w:usb1="29D7FCFB" w:usb2="00000010" w:usb3="00000000" w:csb0="0008000D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3739" w:rsidRDefault="00EC3795">
    <w:pPr>
      <w:pStyle w:val="Footer"/>
    </w:pPr>
    <w:r>
      <w:rPr>
        <w:noProof/>
        <w:lang w:eastAsia="ko-KR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editId="37AF1840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6400800" cy="160655"/>
              <wp:effectExtent l="0" t="0" r="0" b="0"/>
              <wp:wrapNone/>
              <wp:docPr id="1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00800" cy="160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33739" w:rsidRDefault="00C33739">
                          <w:pPr>
                            <w:pStyle w:val="NoSpacing"/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34" type="#_x0000_t202" style="position:absolute;margin-left:0;margin-top:0;width:7in;height:12.65pt;z-index:251667456;visibility:visible;mso-wrap-style:square;mso-width-percent:1000;mso-height-percent:0;mso-wrap-distance-left:9pt;mso-wrap-distance-top:0;mso-wrap-distance-right:9pt;mso-wrap-distance-bottom:0;mso-position-horizontal:center;mso-position-horizontal-relative:margin;mso-position-vertical:top;mso-position-vertical-relative:bottom-margin-area;mso-width-percent:1000;mso-height-percent:0;mso-width-relative:margin;mso-height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" filled="f" stroked="f">
              <v:textbox style="mso-fit-shape-to-text:t" inset=",0,,0">
                <w:txbxContent>
                  <w:p w:rsidR="00C33739" w:rsidRDefault="00C33739">
                    <w:pPr>
                      <w:pStyle w:val="NoSpacing"/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ko-KR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editId="534233BA">
              <wp:simplePos x="0" y="0"/>
              <mc:AlternateContent>
                <mc:Choice Requires="wp14">
                  <wp:positionH relativeFrom="margin">
                    <wp14:pctPosHOffset>95500</wp14:pctPosHOffset>
                  </wp:positionH>
                </mc:Choice>
                <mc:Fallback>
                  <wp:positionH relativeFrom="page">
                    <wp:posOffset>6798310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94000</wp14:pctPosVOffset>
                  </wp:positionV>
                </mc:Choice>
                <mc:Fallback>
                  <wp:positionV relativeFrom="page">
                    <wp:posOffset>8851265</wp:posOffset>
                  </wp:positionV>
                </mc:Fallback>
              </mc:AlternateContent>
              <wp:extent cx="457200" cy="685800"/>
              <wp:effectExtent l="0" t="0" r="0" b="0"/>
              <wp:wrapNone/>
              <wp:docPr id="12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33739" w:rsidRDefault="00EC3795">
                          <w:pPr>
                            <w:jc w:val="right"/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</w:pP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separate"/>
                          </w:r>
                          <w:r w:rsidR="00EE55C1">
                            <w:rPr>
                              <w:b/>
                              <w:bCs/>
                              <w:noProof/>
                              <w:color w:val="000000" w:themeColor="text1"/>
                              <w:sz w:val="44"/>
                            </w:rPr>
                            <w:t>1</w:t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35" type="#_x0000_t202" style="position:absolute;margin-left:0;margin-top:0;width:36pt;height:54pt;z-index:251668480;visibility:visible;mso-wrap-style:square;mso-width-percent:0;mso-height-percent:0;mso-left-percent:955;mso-top-percent:940;mso-wrap-distance-left:9pt;mso-wrap-distance-top:0;mso-wrap-distance-right:9pt;mso-wrap-distance-bottom:0;mso-position-horizontal-relative:margin;mso-position-vertical-relative:margin;mso-width-percent:0;mso-height-percent:0;mso-left-percent:955;mso-top-percent:94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" filled="f" stroked="f">
              <v:textbox style="layout-flow:vertical">
                <w:txbxContent>
                  <w:p w:rsidR="00C33739" w:rsidRDefault="00EC3795">
                    <w:pPr>
                      <w:jc w:val="right"/>
                      <w:rPr>
                        <w:b/>
                        <w:bCs/>
                        <w:color w:val="000000" w:themeColor="text1"/>
                        <w:sz w:val="44"/>
                      </w:rPr>
                    </w:pP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begin"/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instrText xml:space="preserve"> PAGE  \* Arabic  \* MERGEFORMAT </w:instrText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separate"/>
                    </w:r>
                    <w:r w:rsidR="00EE55C1">
                      <w:rPr>
                        <w:b/>
                        <w:bCs/>
                        <w:noProof/>
                        <w:color w:val="000000" w:themeColor="text1"/>
                        <w:sz w:val="44"/>
                      </w:rPr>
                      <w:t>1</w:t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ko-KR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editId="2DC756AA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8475" cy="9114790"/>
              <wp:effectExtent l="0" t="0" r="635" b="6350"/>
              <wp:wrapNone/>
              <wp:docPr id="13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8475" cy="911479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w14:anchorId="28D155FE" id="Rectangle 4" o:spid="_x0000_s1026" style="position:absolute;left:0;text-align:left;margin-left:0;margin-top:0;width:539.25pt;height:717.7pt;z-index:251664384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" filled="f" strokecolor="black [3213]">
              <w10:wrap anchorx="margin" anchory="margin"/>
            </v:rect>
          </w:pict>
        </mc:Fallback>
      </mc:AlternateContent>
    </w:r>
    <w:r>
      <w:rPr>
        <w:noProof/>
        <w:lang w:eastAsia="ko-KR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editId="53548768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468630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15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w14:anchorId="35F3D574" id="Rectangle 8" o:spid="_x0000_s1026" style="position:absolute;left:0;text-align:left;margin-left:0;margin-top:0;width:10.1pt;height:495.9pt;z-index:251665408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" fillcolor="black [3213]" stroked="f">
              <w10:wrap anchorx="margin" anchory="margin"/>
            </v:rect>
          </w:pict>
        </mc:Fallback>
      </mc:AlternateContent>
    </w:r>
    <w:r>
      <w:rPr>
        <w:noProof/>
        <w:lang w:eastAsia="ko-KR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editId="6CDB7DD7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6766560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17" name="Rectangl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w14:anchorId="162FE76F" id="Rectangle 9" o:spid="_x0000_s1026" style="position:absolute;left:0;text-align:left;margin-left:0;margin-top:0;width:10.1pt;height:222.3pt;z-index:251666432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" fillcolor="#d1282e [3215]" stroked="f"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034C" w:rsidRDefault="00C5034C">
      <w:pPr>
        <w:spacing w:after="0" w:line="240" w:lineRule="auto"/>
      </w:pPr>
      <w:r>
        <w:separator/>
      </w:r>
    </w:p>
  </w:footnote>
  <w:footnote w:type="continuationSeparator" w:id="0">
    <w:p w:rsidR="00C5034C" w:rsidRDefault="00C503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4104D1"/>
    <w:multiLevelType w:val="hybridMultilevel"/>
    <w:tmpl w:val="1B5C102C"/>
    <w:lvl w:ilvl="0" w:tplc="E580EB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DateAndTime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45A"/>
    <w:rsid w:val="0016428A"/>
    <w:rsid w:val="0018345A"/>
    <w:rsid w:val="00235745"/>
    <w:rsid w:val="002556FC"/>
    <w:rsid w:val="003670AF"/>
    <w:rsid w:val="003A7065"/>
    <w:rsid w:val="003C290B"/>
    <w:rsid w:val="004E4402"/>
    <w:rsid w:val="005D335E"/>
    <w:rsid w:val="00C33739"/>
    <w:rsid w:val="00C5034C"/>
    <w:rsid w:val="00EC3795"/>
    <w:rsid w:val="00EE5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356F038-3B63-43AB-AB7D-E82EB6016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88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b/>
      <w:bCs/>
      <w:caps/>
      <w:color w:val="D1282E" w:themeColor="text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b/>
      <w:color w:val="5B5B5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7A7A7A" w:themeColor="accent1"/>
      <w:sz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7F7F7F" w:themeColor="text1" w:themeTint="80"/>
      <w:sz w:val="26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7A7A7A" w:themeColor="accent1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D1282E" w:themeColor="text2"/>
    </w:rPr>
  </w:style>
  <w:style w:type="character" w:styleId="SubtleReference">
    <w:name w:val="Subtle Reference"/>
    <w:basedOn w:val="DefaultParagraphFont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  <w:rPr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Pr>
      <w:lang w:eastAsia="ja-JP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Essential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CC9EADA351D4253A263C99251AEEF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684466-8CDC-4458-B1F8-41F4F8B261F1}"/>
      </w:docPartPr>
      <w:docPartBody>
        <w:p w:rsidR="00AB1BEB" w:rsidRDefault="004678EE">
          <w:pPr>
            <w:pStyle w:val="9CC9EADA351D4253A263C99251AEEFDB"/>
          </w:pPr>
          <w:r>
            <w:t>[Type the document title]</w:t>
          </w:r>
        </w:p>
      </w:docPartBody>
    </w:docPart>
    <w:docPart>
      <w:docPartPr>
        <w:name w:val="03D7D4288F624F0686B96BBC8DF889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A98A05-DDCC-42DB-9F92-6519277494B5}"/>
      </w:docPartPr>
      <w:docPartBody>
        <w:p w:rsidR="00AB1BEB" w:rsidRDefault="004678EE">
          <w:pPr>
            <w:pStyle w:val="03D7D4288F624F0686B96BBC8DF889EA"/>
          </w:pPr>
          <w:r>
            <w:t>[Type the 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나눔바른고딕">
    <w:panose1 w:val="020B0603020101020101"/>
    <w:charset w:val="81"/>
    <w:family w:val="modern"/>
    <w:pitch w:val="variable"/>
    <w:sig w:usb0="800002A7" w:usb1="09D77CFB" w:usb2="00000010" w:usb3="00000000" w:csb0="00080001" w:csb1="00000000"/>
  </w:font>
  <w:font w:name="나눔고딕 ExtraBold">
    <w:panose1 w:val="020D0904000000000000"/>
    <w:charset w:val="81"/>
    <w:family w:val="modern"/>
    <w:pitch w:val="variable"/>
    <w:sig w:usb0="800002A7" w:usb1="29D7FCFB" w:usb2="00000010" w:usb3="00000000" w:csb0="00080001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문체부 쓰기 정체">
    <w:panose1 w:val="02030609000101010101"/>
    <w:charset w:val="81"/>
    <w:family w:val="roman"/>
    <w:pitch w:val="fixed"/>
    <w:sig w:usb0="00000003" w:usb1="09060000" w:usb2="00000010" w:usb3="00000000" w:csb0="00080001" w:csb1="00000000"/>
  </w:font>
  <w:font w:name="나눔고딕코딩">
    <w:panose1 w:val="020D0009000000000000"/>
    <w:charset w:val="81"/>
    <w:family w:val="modern"/>
    <w:pitch w:val="fixed"/>
    <w:sig w:usb0="800002A7" w:usb1="29D7FCFB" w:usb2="00000010" w:usb3="00000000" w:csb0="0008000D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8EE"/>
    <w:rsid w:val="00356A49"/>
    <w:rsid w:val="004678EE"/>
    <w:rsid w:val="00AB1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widowControl/>
      <w:wordWrap/>
      <w:autoSpaceDE/>
      <w:autoSpaceDN/>
      <w:spacing w:before="480" w:after="0" w:line="288" w:lineRule="auto"/>
      <w:jc w:val="left"/>
      <w:outlineLvl w:val="0"/>
    </w:pPr>
    <w:rPr>
      <w:rFonts w:asciiTheme="majorHAnsi" w:eastAsiaTheme="majorEastAsia" w:hAnsiTheme="majorHAnsi" w:cstheme="majorBidi"/>
      <w:bCs/>
      <w:caps/>
      <w:color w:val="5B9BD5" w:themeColor="accent1"/>
      <w:kern w:val="0"/>
      <w:sz w:val="28"/>
      <w:szCs w:val="28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widowControl/>
      <w:wordWrap/>
      <w:autoSpaceDE/>
      <w:autoSpaceDN/>
      <w:spacing w:before="200" w:after="0" w:line="288" w:lineRule="auto"/>
      <w:jc w:val="left"/>
      <w:outlineLvl w:val="1"/>
    </w:pPr>
    <w:rPr>
      <w:rFonts w:asciiTheme="majorHAnsi" w:eastAsiaTheme="majorEastAsia" w:hAnsiTheme="majorHAnsi" w:cstheme="majorBidi"/>
      <w:b/>
      <w:bCs/>
      <w:color w:val="5B9BD5" w:themeColor="accent1"/>
      <w:kern w:val="0"/>
      <w:sz w:val="26"/>
      <w:szCs w:val="26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widowControl/>
      <w:wordWrap/>
      <w:autoSpaceDE/>
      <w:autoSpaceDN/>
      <w:spacing w:before="60" w:after="0" w:line="240" w:lineRule="auto"/>
      <w:jc w:val="left"/>
      <w:outlineLvl w:val="2"/>
    </w:pPr>
    <w:rPr>
      <w:rFonts w:eastAsiaTheme="majorEastAsia" w:cstheme="majorBidi"/>
      <w:b/>
      <w:bCs/>
      <w:caps/>
      <w:color w:val="44546A" w:themeColor="text2"/>
      <w:kern w:val="0"/>
      <w:sz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CC9EADA351D4253A263C99251AEEFDB">
    <w:name w:val="9CC9EADA351D4253A263C99251AEEFDB"/>
    <w:pPr>
      <w:widowControl w:val="0"/>
      <w:wordWrap w:val="0"/>
      <w:autoSpaceDE w:val="0"/>
      <w:autoSpaceDN w:val="0"/>
    </w:pPr>
  </w:style>
  <w:style w:type="paragraph" w:customStyle="1" w:styleId="03D7D4288F624F0686B96BBC8DF889EA">
    <w:name w:val="03D7D4288F624F0686B96BBC8DF889EA"/>
    <w:pPr>
      <w:widowControl w:val="0"/>
      <w:wordWrap w:val="0"/>
      <w:autoSpaceDE w:val="0"/>
      <w:autoSpaceDN w:val="0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aps/>
      <w:color w:val="5B9BD5" w:themeColor="accent1"/>
      <w:kern w:val="0"/>
      <w:sz w:val="28"/>
      <w:szCs w:val="28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5B9BD5" w:themeColor="accent1"/>
      <w:kern w:val="0"/>
      <w:sz w:val="26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b/>
      <w:bCs/>
      <w:caps/>
      <w:color w:val="44546A" w:themeColor="text2"/>
      <w:kern w:val="0"/>
      <w:sz w:val="22"/>
      <w:lang w:eastAsia="en-US"/>
    </w:rPr>
  </w:style>
  <w:style w:type="paragraph" w:customStyle="1" w:styleId="973F24E8A012447FB52C34550AE73E19">
    <w:name w:val="973F24E8A012447FB52C34550AE73E19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Essential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747228-B085-424B-AC3E-4EF474B928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EssentialReport.dotx</Template>
  <TotalTime>12</TotalTime>
  <Pages>2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병관이는 외계인인가??</dc:title>
  <dc:subject>Where is he from??</dc:subject>
  <dc:creator>quliau</dc:creator>
  <cp:lastModifiedBy>quliau</cp:lastModifiedBy>
  <cp:revision>13</cp:revision>
  <dcterms:created xsi:type="dcterms:W3CDTF">2015-02-02T09:06:00Z</dcterms:created>
  <dcterms:modified xsi:type="dcterms:W3CDTF">2015-02-02T09:55:00Z</dcterms:modified>
</cp:coreProperties>
</file>