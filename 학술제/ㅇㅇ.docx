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321147011" w:displacedByCustomXml="next"/>
    <w:bookmarkStart w:id="2" w:name="_Toc318189312" w:displacedByCustomXml="next"/>
    <w:bookmarkStart w:id="3" w:name="_Toc318188327" w:displacedByCustomXml="next"/>
    <w:bookmarkStart w:id="4" w:name="_Toc318188227" w:displacedByCustomXml="next"/>
    <w:bookmarkStart w:id="5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B384A" w:rsidRDefault="0096342D">
          <w:pPr>
            <w:pStyle w:val="NoSpacing"/>
            <w:rPr>
              <w:sz w:val="24"/>
            </w:rPr>
          </w:pP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384A" w:rsidRDefault="0096342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F0DF0EBA30C34FCFB5425C45C05FA26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289F">
                                      <w:rPr>
                                        <w:rFonts w:hint="eastAsia"/>
                                        <w:lang w:eastAsia="ko-KR"/>
                                      </w:rPr>
                                      <w:t>quliau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37C7185A21314C62A6E5D9DA7213F492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[Course Title]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69DF36E157B64723989B53283B302737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[Date]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8B384A" w:rsidRDefault="0096342D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F0DF0EBA30C34FCFB5425C45C05FA26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8289F">
                                <w:rPr>
                                  <w:rFonts w:hint="eastAsia"/>
                                  <w:lang w:eastAsia="ko-KR"/>
                                </w:rPr>
                                <w:t>quliau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37C7185A21314C62A6E5D9DA7213F492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[Course Title]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69DF36E157B64723989B53283B302737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[Date]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384A" w:rsidRDefault="0096342D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[Report Title]</w:t>
                                    </w:r>
                                  </w:sdtContent>
                                </w:sdt>
                              </w:p>
                              <w:p w:rsidR="008B384A" w:rsidRDefault="0096342D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[Report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8B384A" w:rsidRDefault="0096342D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[Report Title]</w:t>
                              </w:r>
                            </w:sdtContent>
                          </w:sdt>
                        </w:p>
                        <w:p w:rsidR="008B384A" w:rsidRDefault="0096342D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[Report Subtitle]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ko-KR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B384A" w:rsidRDefault="0096342D">
          <w:r>
            <w:br w:type="page"/>
          </w:r>
        </w:p>
      </w:sdtContent>
    </w:sdt>
    <w:sdt>
      <w:sdtPr>
        <w:rPr>
          <w:rStyle w:val="Heading1Char"/>
        </w:rPr>
        <w:id w:val="1806507922"/>
        <w:placeholder>
          <w:docPart w:val="8D6EE5C04D394C0E877013C2F6F590B4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p w:rsidR="008B384A" w:rsidRDefault="0096342D">
          <w:pPr>
            <w:pStyle w:val="Heading1"/>
          </w:pPr>
          <w:r>
            <w:t>Get Started Right Away</w:t>
          </w:r>
          <w:bookmarkEnd w:id="5"/>
          <w:bookmarkEnd w:id="4"/>
          <w:bookmarkEnd w:id="3"/>
          <w:bookmarkEnd w:id="2"/>
          <w:bookmarkEnd w:id="1"/>
        </w:p>
        <w:p w:rsidR="008B384A" w:rsidRDefault="0096342D">
          <w:r>
            <w:t>When you click this placeholder text, just start typing to replace it all. But don’t do that just yet!</w:t>
          </w:r>
        </w:p>
        <w:p w:rsidR="008B384A" w:rsidRDefault="0096342D">
          <w:r>
            <w:t xml:space="preserve">This placeholder includes tips to help </w:t>
          </w:r>
          <w:r>
            <w:t>you quickly format your report and add other elements, such as a chart, diagram, or table of contents.  You might be amazed at how easy it is.</w:t>
          </w:r>
        </w:p>
        <w:p w:rsidR="008B384A" w:rsidRDefault="0096342D">
          <w:pPr>
            <w:pStyle w:val="Heading1"/>
          </w:pPr>
          <w:bookmarkStart w:id="6" w:name="_Toc318188228"/>
          <w:bookmarkStart w:id="7" w:name="_Toc318188328"/>
          <w:bookmarkStart w:id="8" w:name="_Toc318189313"/>
          <w:bookmarkStart w:id="9" w:name="_Toc321147012"/>
          <w:bookmarkStart w:id="10" w:name="_Toc321147150"/>
          <w:r>
            <w:t>Make It Gorgeous</w:t>
          </w:r>
          <w:bookmarkEnd w:id="6"/>
          <w:bookmarkEnd w:id="7"/>
          <w:bookmarkEnd w:id="8"/>
          <w:bookmarkEnd w:id="9"/>
          <w:bookmarkEnd w:id="10"/>
        </w:p>
        <w:p w:rsidR="008B384A" w:rsidRDefault="0096342D">
          <w:pPr>
            <w:pStyle w:val="ListBullet"/>
          </w:pPr>
          <w:r>
            <w:t>Need a heading? On the Home tab, in the Styles gallery, just click the heading style you want. N</w:t>
          </w:r>
          <w:r>
            <w:t>otice other styles in that gallery as well, such as for a quote or a numbered list.</w:t>
          </w:r>
        </w:p>
        <w:p w:rsidR="008B384A" w:rsidRDefault="0096342D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</w:t>
          </w:r>
          <w:r>
            <w:t>wn photo.</w:t>
          </w:r>
        </w:p>
        <w:p w:rsidR="008B384A" w:rsidRDefault="0096342D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8B384A" w:rsidRDefault="0096342D">
          <w:pPr>
            <w:jc w:val="center"/>
          </w:pPr>
          <w:r>
            <w:rPr>
              <w:noProof/>
              <w:lang w:eastAsia="ko-KR"/>
            </w:rPr>
            <w:drawing>
              <wp:inline distT="0" distB="0" distL="0" distR="0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:rsidR="008B384A" w:rsidRDefault="0096342D">
          <w:pPr>
            <w:pStyle w:val="Heading1"/>
          </w:pPr>
          <w:bookmarkStart w:id="11" w:name="_Toc316914651"/>
          <w:bookmarkStart w:id="12" w:name="_Toc316916021"/>
          <w:bookmarkStart w:id="13" w:name="_Toc316919854"/>
          <w:bookmarkStart w:id="14" w:name="_Toc318188229"/>
          <w:bookmarkStart w:id="15" w:name="_Toc318188329"/>
          <w:bookmarkStart w:id="16" w:name="_Toc318189314"/>
          <w:bookmarkStart w:id="17" w:name="_Toc321147013"/>
          <w:bookmarkStart w:id="18" w:name="_Toc321147151"/>
          <w:r>
            <w:t>Give It That Finishing Touch</w:t>
          </w:r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</w:p>
        <w:p w:rsidR="008B384A" w:rsidRDefault="0096342D">
          <w:r>
            <w:t>Need to add a table of contents or a bibl</w:t>
          </w:r>
          <w:r>
            <w:t>iography? No sweat.</w:t>
          </w:r>
        </w:p>
        <w:p w:rsidR="008B384A" w:rsidRDefault="0096342D">
          <w:pPr>
            <w:pStyle w:val="Heading2"/>
          </w:pPr>
          <w:bookmarkStart w:id="19" w:name="_Toc315875746"/>
          <w:bookmarkStart w:id="20" w:name="_Toc316914652"/>
          <w:bookmarkStart w:id="21" w:name="_Toc316916022"/>
          <w:bookmarkStart w:id="22" w:name="_Toc316919855"/>
          <w:bookmarkStart w:id="23" w:name="_Toc318188230"/>
          <w:bookmarkStart w:id="24" w:name="_Toc318188330"/>
          <w:bookmarkStart w:id="25" w:name="_Toc318189315"/>
          <w:bookmarkStart w:id="26" w:name="_Toc321147014"/>
          <w:bookmarkStart w:id="27" w:name="_Toc321147152"/>
          <w:r>
            <w:t>Add a Table of Contents</w:t>
          </w:r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</w:p>
        <w:p w:rsidR="008B384A" w:rsidRDefault="0096342D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8B384A" w:rsidRDefault="0096342D">
          <w:r>
            <w:t>Just click to insert one of th</w:t>
          </w:r>
          <w:r>
            <w:t xml:space="preserve">ese and you’ll be prompted to update the TOC. When you do, text you formatted using Heading 1, Heading 2, and Heading 3 styles is automatically added. </w:t>
          </w:r>
        </w:p>
        <w:p w:rsidR="008B384A" w:rsidRDefault="0096342D">
          <w:pPr>
            <w:pStyle w:val="Heading2"/>
          </w:pPr>
          <w:bookmarkStart w:id="28" w:name="_Toc315875747"/>
          <w:bookmarkStart w:id="29" w:name="_Toc316914653"/>
          <w:bookmarkStart w:id="30" w:name="_Toc316916023"/>
          <w:bookmarkStart w:id="31" w:name="_Toc316919856"/>
          <w:bookmarkStart w:id="32" w:name="_Toc318188231"/>
          <w:bookmarkStart w:id="33" w:name="_Toc318188331"/>
          <w:bookmarkStart w:id="34" w:name="_Toc318189316"/>
          <w:bookmarkStart w:id="35" w:name="_Toc321147015"/>
          <w:bookmarkStart w:id="36" w:name="_Toc321147153"/>
          <w:r>
            <w:t>Add a Bibliography</w:t>
          </w:r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bookmarkEnd w:id="36"/>
        </w:p>
        <w:p w:rsidR="008B384A" w:rsidRDefault="0096342D">
          <w:r>
            <w:t>On the References tab, in the Citations &amp; Bibliography group, click Insert Citation f</w:t>
          </w:r>
          <w:r>
            <w:t xml:space="preserve">or the option to add sources and then place citations in the document. </w:t>
          </w:r>
        </w:p>
        <w:p w:rsidR="008B384A" w:rsidRDefault="0096342D">
          <w:r>
            <w:t>When you’ve added all the citations you need for your report, on the References tab, click Bibliography to insert a formatted bibliography in your choice of styles.</w:t>
          </w:r>
        </w:p>
        <w:p w:rsidR="008B384A" w:rsidRDefault="0096342D">
          <w:r>
            <w:t>And you’re done. Ni</w:t>
          </w:r>
          <w:r>
            <w:t>ce work!</w:t>
          </w:r>
        </w:p>
      </w:sdtContent>
    </w:sdt>
    <w:sectPr w:rsidR="008B384A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42D" w:rsidRDefault="0096342D">
      <w:pPr>
        <w:spacing w:before="0" w:after="0" w:line="240" w:lineRule="auto"/>
      </w:pPr>
      <w:r>
        <w:separator/>
      </w:r>
    </w:p>
  </w:endnote>
  <w:endnote w:type="continuationSeparator" w:id="0">
    <w:p w:rsidR="0096342D" w:rsidRDefault="009634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84A" w:rsidRDefault="0096342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8289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42D" w:rsidRDefault="0096342D">
      <w:pPr>
        <w:spacing w:before="0" w:after="0" w:line="240" w:lineRule="auto"/>
      </w:pPr>
      <w:r>
        <w:separator/>
      </w:r>
    </w:p>
  </w:footnote>
  <w:footnote w:type="continuationSeparator" w:id="0">
    <w:p w:rsidR="0096342D" w:rsidRDefault="009634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9F"/>
    <w:rsid w:val="008B384A"/>
    <w:rsid w:val="0096342D"/>
    <w:rsid w:val="0098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D59AC-294C-4C43-A282-95B38B75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1ED3A0EF-DE48-45DA-85BB-41B3C4D8FB67}" type="presOf" srcId="{2FC0E51F-57B9-4E95-939C-CC6CFEE1D977}" destId="{A239CD37-F6E3-4752-9C1C-1AED95E1D797}" srcOrd="0" destOrd="0" presId="urn:microsoft.com/office/officeart/2009/3/layout/SubStepProcess"/>
    <dgm:cxn modelId="{14C688D0-5029-46FB-B89E-A1A5AF351843}" type="presOf" srcId="{8FC26CCC-3574-43CB-B3BF-AA8560D6F9D6}" destId="{5C6727FE-C24D-42DB-BEF7-F478C16957E7}" srcOrd="0" destOrd="0" presId="urn:microsoft.com/office/officeart/2009/3/layout/SubStepProcess"/>
    <dgm:cxn modelId="{985C9221-8FA0-4897-B912-9DA4B6A41648}" type="presOf" srcId="{132E1D38-5B90-44B5-BC2E-9DDAA80C0460}" destId="{0A0BCD37-6293-416F-B57B-D1182E7197B7}" srcOrd="0" destOrd="0" presId="urn:microsoft.com/office/officeart/2009/3/layout/SubStepProcess"/>
    <dgm:cxn modelId="{87A47921-9813-4321-98ED-C0A02E763BF8}" type="presOf" srcId="{F83741F9-D475-453A-AF7A-CF069C261317}" destId="{7C5BEFA0-0590-4C06-BC29-BFDBCD31D6F8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B683449B-6FB9-4E69-8272-8EA6FCE724D4}" type="presOf" srcId="{8B34BCCB-FB79-40CD-8E00-CE51EDD753EB}" destId="{43431263-8D85-41F2-9C4A-E8AE58DDEC19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F0544527-EFFF-4791-8CD6-05BD313C8182}" type="presOf" srcId="{3F042EF5-1CC3-4394-8CCD-5D7326EBBC59}" destId="{BA618A00-4188-4DB2-91CA-A4D24685CCE7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B9616FD2-8278-4AA1-94FE-E6AD761C25B7}" type="presParOf" srcId="{0A0BCD37-6293-416F-B57B-D1182E7197B7}" destId="{BA618A00-4188-4DB2-91CA-A4D24685CCE7}" srcOrd="0" destOrd="0" presId="urn:microsoft.com/office/officeart/2009/3/layout/SubStepProcess"/>
    <dgm:cxn modelId="{22986069-1344-4A07-90E2-6574A45BD563}" type="presParOf" srcId="{0A0BCD37-6293-416F-B57B-D1182E7197B7}" destId="{980961A6-F6BA-48D6-9C65-914FD0D20896}" srcOrd="1" destOrd="0" presId="urn:microsoft.com/office/officeart/2009/3/layout/SubStepProcess"/>
    <dgm:cxn modelId="{3CB130C5-4763-48DB-9D2A-9EFBD1BB4779}" type="presParOf" srcId="{0A0BCD37-6293-416F-B57B-D1182E7197B7}" destId="{787C0CDB-E26E-4495-869D-F2207BCCCD5F}" srcOrd="2" destOrd="0" presId="urn:microsoft.com/office/officeart/2009/3/layout/SubStepProcess"/>
    <dgm:cxn modelId="{BAB06F15-AE2F-4F51-AF9E-A9B4F7F3AB72}" type="presParOf" srcId="{787C0CDB-E26E-4495-869D-F2207BCCCD5F}" destId="{D1426A13-D8F0-489E-B260-C90B8E9A4B47}" srcOrd="0" destOrd="0" presId="urn:microsoft.com/office/officeart/2009/3/layout/SubStepProcess"/>
    <dgm:cxn modelId="{C045E3DE-4134-4164-ABD3-7E8490F1F516}" type="presParOf" srcId="{787C0CDB-E26E-4495-869D-F2207BCCCD5F}" destId="{96E8A1BF-2419-4F48-8285-21A087341F38}" srcOrd="1" destOrd="0" presId="urn:microsoft.com/office/officeart/2009/3/layout/SubStepProcess"/>
    <dgm:cxn modelId="{A36D13A7-4A18-4161-A91C-2244824214B6}" type="presParOf" srcId="{787C0CDB-E26E-4495-869D-F2207BCCCD5F}" destId="{03956E23-614B-471F-A3D7-F7341A4FF822}" srcOrd="2" destOrd="0" presId="urn:microsoft.com/office/officeart/2009/3/layout/SubStepProcess"/>
    <dgm:cxn modelId="{C1F845BA-AF75-4FF3-AEDA-3B0C5B5BDAD0}" type="presParOf" srcId="{03956E23-614B-471F-A3D7-F7341A4FF822}" destId="{E795A0F1-AD2C-4142-961C-FFD19F98BC4C}" srcOrd="0" destOrd="0" presId="urn:microsoft.com/office/officeart/2009/3/layout/SubStepProcess"/>
    <dgm:cxn modelId="{6D0DA441-1397-4708-A557-D588EFEBB3B3}" type="presParOf" srcId="{03956E23-614B-471F-A3D7-F7341A4FF822}" destId="{CB4E627C-ABF1-4BDD-8AA6-7FCB054C9807}" srcOrd="1" destOrd="0" presId="urn:microsoft.com/office/officeart/2009/3/layout/SubStepProcess"/>
    <dgm:cxn modelId="{731E9AE8-9A98-4C6D-B517-A218D1C91618}" type="presParOf" srcId="{03956E23-614B-471F-A3D7-F7341A4FF822}" destId="{43B4EB38-9614-4618-BDF3-36962EB8F5F3}" srcOrd="2" destOrd="0" presId="urn:microsoft.com/office/officeart/2009/3/layout/SubStepProcess"/>
    <dgm:cxn modelId="{FEDD2001-81D2-490E-AA37-49700D18B88A}" type="presParOf" srcId="{03956E23-614B-471F-A3D7-F7341A4FF822}" destId="{7C5BEFA0-0590-4C06-BC29-BFDBCD31D6F8}" srcOrd="3" destOrd="0" presId="urn:microsoft.com/office/officeart/2009/3/layout/SubStepProcess"/>
    <dgm:cxn modelId="{17E87E7D-6A32-481E-BCC8-DEEA7F61AFE9}" type="presParOf" srcId="{03956E23-614B-471F-A3D7-F7341A4FF822}" destId="{E02AC050-46D1-4B10-B878-E8D6BBCBE1E2}" srcOrd="4" destOrd="0" presId="urn:microsoft.com/office/officeart/2009/3/layout/SubStepProcess"/>
    <dgm:cxn modelId="{3AB48AB5-B385-4AFA-A9CA-F5446719389F}" type="presParOf" srcId="{787C0CDB-E26E-4495-869D-F2207BCCCD5F}" destId="{FC085298-EC07-48C3-BD44-9E84EE2A42EC}" srcOrd="3" destOrd="0" presId="urn:microsoft.com/office/officeart/2009/3/layout/SubStepProcess"/>
    <dgm:cxn modelId="{8EDA1079-07C9-405B-B85E-21E460DF33B2}" type="presParOf" srcId="{787C0CDB-E26E-4495-869D-F2207BCCCD5F}" destId="{5B2CD1EB-78F7-43BB-BB9A-4F5A590CF4B0}" srcOrd="4" destOrd="0" presId="urn:microsoft.com/office/officeart/2009/3/layout/SubStepProcess"/>
    <dgm:cxn modelId="{B6293244-D513-48D4-BDC5-59B63EE498B9}" type="presParOf" srcId="{787C0CDB-E26E-4495-869D-F2207BCCCD5F}" destId="{7DA4B141-82C7-4526-936B-D85C843578D1}" srcOrd="5" destOrd="0" presId="urn:microsoft.com/office/officeart/2009/3/layout/SubStepProcess"/>
    <dgm:cxn modelId="{8895369F-D190-4DA4-B7D3-F2682D8B07E0}" type="presParOf" srcId="{7DA4B141-82C7-4526-936B-D85C843578D1}" destId="{13C2169E-9439-484B-87CE-C479D9845137}" srcOrd="0" destOrd="0" presId="urn:microsoft.com/office/officeart/2009/3/layout/SubStepProcess"/>
    <dgm:cxn modelId="{1E15E6BD-6A6C-43FE-8810-73F3C33A5AAF}" type="presParOf" srcId="{7DA4B141-82C7-4526-936B-D85C843578D1}" destId="{E76798A3-7F63-4779-9AFD-8E8A1650476B}" srcOrd="1" destOrd="0" presId="urn:microsoft.com/office/officeart/2009/3/layout/SubStepProcess"/>
    <dgm:cxn modelId="{9FE04FC7-C59E-44D2-8856-F3EF39C9041B}" type="presParOf" srcId="{7DA4B141-82C7-4526-936B-D85C843578D1}" destId="{AE54E7A6-C301-4675-882B-E13C5D10C475}" srcOrd="2" destOrd="0" presId="urn:microsoft.com/office/officeart/2009/3/layout/SubStepProcess"/>
    <dgm:cxn modelId="{F8BAE3BC-7006-4868-BE25-3B94FC9EEC89}" type="presParOf" srcId="{7DA4B141-82C7-4526-936B-D85C843578D1}" destId="{43431263-8D85-41F2-9C4A-E8AE58DDEC19}" srcOrd="3" destOrd="0" presId="urn:microsoft.com/office/officeart/2009/3/layout/SubStepProcess"/>
    <dgm:cxn modelId="{B1C00CA7-84FF-46DB-A422-DD01892C987E}" type="presParOf" srcId="{7DA4B141-82C7-4526-936B-D85C843578D1}" destId="{3B8B807B-729B-4A30-A7BA-6B920A2896DB}" srcOrd="4" destOrd="0" presId="urn:microsoft.com/office/officeart/2009/3/layout/SubStepProcess"/>
    <dgm:cxn modelId="{66C44BC8-2A81-4B53-B9EF-B3B5A8042B7A}" type="presParOf" srcId="{0A0BCD37-6293-416F-B57B-D1182E7197B7}" destId="{DB93A1F1-8600-41CD-B06F-C6E2B826F065}" srcOrd="3" destOrd="0" presId="urn:microsoft.com/office/officeart/2009/3/layout/SubStepProcess"/>
    <dgm:cxn modelId="{425173B8-D159-4E6E-A40F-DAEE9E667B89}" type="presParOf" srcId="{0A0BCD37-6293-416F-B57B-D1182E7197B7}" destId="{5C6727FE-C24D-42DB-BEF7-F478C16957E7}" srcOrd="4" destOrd="0" presId="urn:microsoft.com/office/officeart/2009/3/layout/SubStepProcess"/>
    <dgm:cxn modelId="{379F0EEB-16AE-4DBC-B306-282F68B8A365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BA98451F-4F89-4FE9-8DFD-0EEF9BE63209}" type="presOf" srcId="{2FC0E51F-57B9-4E95-939C-CC6CFEE1D977}" destId="{A239CD37-F6E3-4752-9C1C-1AED95E1D797}" srcOrd="0" destOrd="0" presId="urn:microsoft.com/office/officeart/2009/3/layout/SubStepProcess"/>
    <dgm:cxn modelId="{439C4B98-7996-4E9C-934B-270272FADECE}" type="presOf" srcId="{8B34BCCB-FB79-40CD-8E00-CE51EDD753EB}" destId="{43431263-8D85-41F2-9C4A-E8AE58DDEC19}" srcOrd="0" destOrd="0" presId="urn:microsoft.com/office/officeart/2009/3/layout/SubStepProcess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7D519C06-3C9A-40C7-A72C-6334580952A4}" type="presOf" srcId="{3F042EF5-1CC3-4394-8CCD-5D7326EBBC59}" destId="{BA618A00-4188-4DB2-91CA-A4D24685CCE7}" srcOrd="0" destOrd="0" presId="urn:microsoft.com/office/officeart/2009/3/layout/SubStepProcess"/>
    <dgm:cxn modelId="{8EE40BD5-EBC6-4022-8CAE-8FF9C0DD03E2}" type="presOf" srcId="{8FC26CCC-3574-43CB-B3BF-AA8560D6F9D6}" destId="{5C6727FE-C24D-42DB-BEF7-F478C16957E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FBAC0515-AD17-42EC-84A8-6B38C2ECC583}" type="presOf" srcId="{F83741F9-D475-453A-AF7A-CF069C261317}" destId="{7C5BEFA0-0590-4C06-BC29-BFDBCD31D6F8}" srcOrd="0" destOrd="0" presId="urn:microsoft.com/office/officeart/2009/3/layout/SubStepProcess"/>
    <dgm:cxn modelId="{E657D815-5F19-469D-9212-7A0C5813DB90}" type="presOf" srcId="{132E1D38-5B90-44B5-BC2E-9DDAA80C0460}" destId="{0A0BCD37-6293-416F-B57B-D1182E7197B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D5ED065F-75B4-4AC2-B078-87CF9B16CCFF}" type="presParOf" srcId="{0A0BCD37-6293-416F-B57B-D1182E7197B7}" destId="{BA618A00-4188-4DB2-91CA-A4D24685CCE7}" srcOrd="0" destOrd="0" presId="urn:microsoft.com/office/officeart/2009/3/layout/SubStepProcess"/>
    <dgm:cxn modelId="{A8347CF9-A187-4908-B670-F22030CFBE03}" type="presParOf" srcId="{0A0BCD37-6293-416F-B57B-D1182E7197B7}" destId="{980961A6-F6BA-48D6-9C65-914FD0D20896}" srcOrd="1" destOrd="0" presId="urn:microsoft.com/office/officeart/2009/3/layout/SubStepProcess"/>
    <dgm:cxn modelId="{77ACF8BD-A3F8-4B58-89C6-02C1357BB6FE}" type="presParOf" srcId="{0A0BCD37-6293-416F-B57B-D1182E7197B7}" destId="{787C0CDB-E26E-4495-869D-F2207BCCCD5F}" srcOrd="2" destOrd="0" presId="urn:microsoft.com/office/officeart/2009/3/layout/SubStepProcess"/>
    <dgm:cxn modelId="{5D7AF5BC-4AB3-4DCB-A5CC-ABA3933CF2B4}" type="presParOf" srcId="{787C0CDB-E26E-4495-869D-F2207BCCCD5F}" destId="{D1426A13-D8F0-489E-B260-C90B8E9A4B47}" srcOrd="0" destOrd="0" presId="urn:microsoft.com/office/officeart/2009/3/layout/SubStepProcess"/>
    <dgm:cxn modelId="{1E855A3B-F36A-4036-90B5-F38ACE1ECE87}" type="presParOf" srcId="{787C0CDB-E26E-4495-869D-F2207BCCCD5F}" destId="{96E8A1BF-2419-4F48-8285-21A087341F38}" srcOrd="1" destOrd="0" presId="urn:microsoft.com/office/officeart/2009/3/layout/SubStepProcess"/>
    <dgm:cxn modelId="{A6B33A5E-7D05-4D73-83F5-2A31C3F9551B}" type="presParOf" srcId="{787C0CDB-E26E-4495-869D-F2207BCCCD5F}" destId="{03956E23-614B-471F-A3D7-F7341A4FF822}" srcOrd="2" destOrd="0" presId="urn:microsoft.com/office/officeart/2009/3/layout/SubStepProcess"/>
    <dgm:cxn modelId="{B3E64D51-8946-4F25-86FF-8FA4FDEAE579}" type="presParOf" srcId="{03956E23-614B-471F-A3D7-F7341A4FF822}" destId="{E795A0F1-AD2C-4142-961C-FFD19F98BC4C}" srcOrd="0" destOrd="0" presId="urn:microsoft.com/office/officeart/2009/3/layout/SubStepProcess"/>
    <dgm:cxn modelId="{C1AC6B2F-FB17-4DCB-A436-C8685093CCFD}" type="presParOf" srcId="{03956E23-614B-471F-A3D7-F7341A4FF822}" destId="{CB4E627C-ABF1-4BDD-8AA6-7FCB054C9807}" srcOrd="1" destOrd="0" presId="urn:microsoft.com/office/officeart/2009/3/layout/SubStepProcess"/>
    <dgm:cxn modelId="{2190085D-2F7C-4778-B1ED-BB3F2B517927}" type="presParOf" srcId="{03956E23-614B-471F-A3D7-F7341A4FF822}" destId="{43B4EB38-9614-4618-BDF3-36962EB8F5F3}" srcOrd="2" destOrd="0" presId="urn:microsoft.com/office/officeart/2009/3/layout/SubStepProcess"/>
    <dgm:cxn modelId="{B9930365-8035-4264-9A8C-82BE33A652E5}" type="presParOf" srcId="{03956E23-614B-471F-A3D7-F7341A4FF822}" destId="{7C5BEFA0-0590-4C06-BC29-BFDBCD31D6F8}" srcOrd="3" destOrd="0" presId="urn:microsoft.com/office/officeart/2009/3/layout/SubStepProcess"/>
    <dgm:cxn modelId="{517B1C59-736E-4FCC-855D-11EB4989F4AF}" type="presParOf" srcId="{03956E23-614B-471F-A3D7-F7341A4FF822}" destId="{E02AC050-46D1-4B10-B878-E8D6BBCBE1E2}" srcOrd="4" destOrd="0" presId="urn:microsoft.com/office/officeart/2009/3/layout/SubStepProcess"/>
    <dgm:cxn modelId="{FFDD6AF2-3F61-4F32-8F33-3F05FB2DFEB8}" type="presParOf" srcId="{787C0CDB-E26E-4495-869D-F2207BCCCD5F}" destId="{FC085298-EC07-48C3-BD44-9E84EE2A42EC}" srcOrd="3" destOrd="0" presId="urn:microsoft.com/office/officeart/2009/3/layout/SubStepProcess"/>
    <dgm:cxn modelId="{88A45D29-C5EC-4D5B-9FB7-475E40D9F9BF}" type="presParOf" srcId="{787C0CDB-E26E-4495-869D-F2207BCCCD5F}" destId="{5B2CD1EB-78F7-43BB-BB9A-4F5A590CF4B0}" srcOrd="4" destOrd="0" presId="urn:microsoft.com/office/officeart/2009/3/layout/SubStepProcess"/>
    <dgm:cxn modelId="{90CB986B-DBB5-445F-9DE8-A584D457F5AE}" type="presParOf" srcId="{787C0CDB-E26E-4495-869D-F2207BCCCD5F}" destId="{7DA4B141-82C7-4526-936B-D85C843578D1}" srcOrd="5" destOrd="0" presId="urn:microsoft.com/office/officeart/2009/3/layout/SubStepProcess"/>
    <dgm:cxn modelId="{DA9FEA43-797E-44DE-81EC-0EE9EB021EA6}" type="presParOf" srcId="{7DA4B141-82C7-4526-936B-D85C843578D1}" destId="{13C2169E-9439-484B-87CE-C479D9845137}" srcOrd="0" destOrd="0" presId="urn:microsoft.com/office/officeart/2009/3/layout/SubStepProcess"/>
    <dgm:cxn modelId="{FFD23870-BD77-44E5-A648-2A7CDA18930A}" type="presParOf" srcId="{7DA4B141-82C7-4526-936B-D85C843578D1}" destId="{E76798A3-7F63-4779-9AFD-8E8A1650476B}" srcOrd="1" destOrd="0" presId="urn:microsoft.com/office/officeart/2009/3/layout/SubStepProcess"/>
    <dgm:cxn modelId="{3155EF74-9FB4-48E1-9474-4DC784420F01}" type="presParOf" srcId="{7DA4B141-82C7-4526-936B-D85C843578D1}" destId="{AE54E7A6-C301-4675-882B-E13C5D10C475}" srcOrd="2" destOrd="0" presId="urn:microsoft.com/office/officeart/2009/3/layout/SubStepProcess"/>
    <dgm:cxn modelId="{555429FA-0C0B-46D1-B2FC-305CBE4EE357}" type="presParOf" srcId="{7DA4B141-82C7-4526-936B-D85C843578D1}" destId="{43431263-8D85-41F2-9C4A-E8AE58DDEC19}" srcOrd="3" destOrd="0" presId="urn:microsoft.com/office/officeart/2009/3/layout/SubStepProcess"/>
    <dgm:cxn modelId="{1FD4CFDD-C03B-40E0-9565-032068196C5F}" type="presParOf" srcId="{7DA4B141-82C7-4526-936B-D85C843578D1}" destId="{3B8B807B-729B-4A30-A7BA-6B920A2896DB}" srcOrd="4" destOrd="0" presId="urn:microsoft.com/office/officeart/2009/3/layout/SubStepProcess"/>
    <dgm:cxn modelId="{E164A49B-C01E-4E06-89AC-591B1D62B84E}" type="presParOf" srcId="{0A0BCD37-6293-416F-B57B-D1182E7197B7}" destId="{DB93A1F1-8600-41CD-B06F-C6E2B826F065}" srcOrd="3" destOrd="0" presId="urn:microsoft.com/office/officeart/2009/3/layout/SubStepProcess"/>
    <dgm:cxn modelId="{48CB8322-ED41-4838-B119-001845EE79D8}" type="presParOf" srcId="{0A0BCD37-6293-416F-B57B-D1182E7197B7}" destId="{5C6727FE-C24D-42DB-BEF7-F478C16957E7}" srcOrd="4" destOrd="0" presId="urn:microsoft.com/office/officeart/2009/3/layout/SubStepProcess"/>
    <dgm:cxn modelId="{C6811908-EF62-47EB-AA67-661318EE4CD8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47424" y="246240"/>
        <a:ext cx="436550" cy="4365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EE5C04D394C0E877013C2F6F59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F8C5E-0C4E-46C7-B644-888EEAD3986C}"/>
      </w:docPartPr>
      <w:docPartBody>
        <w:p w:rsidR="00D74AE7" w:rsidRDefault="000E0397">
          <w:pPr>
            <w:pStyle w:val="Heading1"/>
          </w:pPr>
          <w:r>
            <w:t>Get Started Right Away</w:t>
          </w:r>
        </w:p>
        <w:p w:rsidR="00D74AE7" w:rsidRDefault="000E0397">
          <w:r>
            <w:t>When you click this placeholder text, just start typing to replace it all. But don’t do that just yet!</w:t>
          </w:r>
        </w:p>
        <w:p w:rsidR="00D74AE7" w:rsidRDefault="000E0397">
          <w:r>
            <w:t xml:space="preserve">This placeholder includes tips to help you quickly format your report and add other elements, such as a chart, diagram, or table </w:t>
          </w:r>
          <w:r>
            <w:t>of contents.  You might be amazed at how easy it is.</w:t>
          </w:r>
        </w:p>
        <w:p w:rsidR="00D74AE7" w:rsidRDefault="000E0397">
          <w:pPr>
            <w:pStyle w:val="Heading1"/>
          </w:pPr>
          <w:bookmarkStart w:id="0" w:name="_Toc318188228"/>
          <w:bookmarkStart w:id="1" w:name="_Toc318188328"/>
          <w:bookmarkStart w:id="2" w:name="_Toc318189313"/>
          <w:r>
            <w:t>Make It Gorgeous</w:t>
          </w:r>
          <w:bookmarkEnd w:id="0"/>
          <w:bookmarkEnd w:id="1"/>
          <w:bookmarkEnd w:id="2"/>
        </w:p>
        <w:p w:rsidR="00D74AE7" w:rsidRDefault="000E0397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D74AE7" w:rsidRDefault="000E0397">
          <w:pPr>
            <w:pStyle w:val="ListBullet"/>
          </w:pPr>
          <w:r>
            <w:t>You mi</w:t>
          </w:r>
          <w:r>
            <w:t>ght like the cool, blue ice pond on the cover page as much as we do, but if it’s not ideal for your report, right-click it and then click Change Picture to add your own photo.</w:t>
          </w:r>
        </w:p>
        <w:p w:rsidR="00D74AE7" w:rsidRDefault="000E0397">
          <w:pPr>
            <w:pStyle w:val="ListBullet"/>
          </w:pPr>
          <w:r>
            <w:t>Adding a professional-quality graphic is a snap. In fact, when you add a chart o</w:t>
          </w:r>
          <w:r>
            <w:t>r a SmartArt diagram from the Insert tab, it automatically matches the look of your document.</w:t>
          </w:r>
        </w:p>
        <w:p w:rsidR="00D74AE7" w:rsidRDefault="000E0397">
          <w:pPr>
            <w:jc w:val="center"/>
          </w:pPr>
          <w:r>
            <w:rPr>
              <w:noProof/>
            </w:rPr>
            <w:drawing>
              <wp:inline distT="0" distB="0" distL="0" distR="0" wp14:anchorId="60A2EF36" wp14:editId="65BFC9D9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D74AE7" w:rsidRDefault="000E0397">
          <w:pPr>
            <w:pStyle w:val="Heading1"/>
          </w:pPr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r>
            <w:t>Give It That Finishing Touch</w:t>
          </w:r>
          <w:bookmarkEnd w:id="3"/>
          <w:bookmarkEnd w:id="4"/>
          <w:bookmarkEnd w:id="5"/>
          <w:bookmarkEnd w:id="6"/>
          <w:bookmarkEnd w:id="7"/>
          <w:bookmarkEnd w:id="8"/>
        </w:p>
        <w:p w:rsidR="00D74AE7" w:rsidRDefault="000E0397">
          <w:r>
            <w:t>Need to add a table of contents or a bibliography? No sweat.</w:t>
          </w:r>
        </w:p>
        <w:p w:rsidR="00D74AE7" w:rsidRDefault="000E0397">
          <w:pPr>
            <w:pStyle w:val="Heading2"/>
          </w:pPr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r>
            <w:t>Add a Table of Contents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D74AE7" w:rsidRDefault="000E0397">
          <w:r>
            <w:t>It couldn’t be easier to add a table of conten</w:t>
          </w:r>
          <w:r>
            <w:t xml:space="preserve">ts to your report. On the Insert tab, click Cover Page to see cover page designs that include a table of contents page — look for TOC. </w:t>
          </w:r>
        </w:p>
        <w:p w:rsidR="00D74AE7" w:rsidRDefault="000E0397">
          <w:r>
            <w:t>Just click to insert one of these and you’ll be prompted to update the TOC. When you do, text you formatted using Headin</w:t>
          </w:r>
          <w:r>
            <w:t xml:space="preserve">g 1, Heading 2, and Heading 3 styles is automatically added. </w:t>
          </w:r>
        </w:p>
        <w:p w:rsidR="00D74AE7" w:rsidRDefault="000E0397">
          <w:pPr>
            <w:pStyle w:val="Heading2"/>
          </w:pPr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r>
            <w:t>Add a Bibliography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:rsidR="00D74AE7" w:rsidRDefault="000E0397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D74AE7" w:rsidRDefault="000E0397">
          <w:r>
            <w:t xml:space="preserve">When you’ve added </w:t>
          </w:r>
          <w:r>
            <w:t>all the citations you need for your report, on the References tab, click Bibliography to insert a formatted bibliography in your choice of styles.</w:t>
          </w:r>
        </w:p>
        <w:p w:rsidR="00000000" w:rsidRDefault="000E0397">
          <w:pPr>
            <w:pStyle w:val="8D6EE5C04D394C0E877013C2F6F590B4"/>
          </w:pPr>
          <w:r>
            <w:t>And you’re done. Nice work!</w:t>
          </w:r>
        </w:p>
      </w:docPartBody>
    </w:docPart>
    <w:docPart>
      <w:docPartPr>
        <w:name w:val="F0DF0EBA30C34FCFB5425C45C05F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3FFBA-ABE2-4EB2-8425-6BCD8F5A5375}"/>
      </w:docPartPr>
      <w:docPartBody>
        <w:p w:rsidR="00000000" w:rsidRDefault="000E0397">
          <w:pPr>
            <w:pStyle w:val="F0DF0EBA30C34FCFB5425C45C05FA26D"/>
          </w:pPr>
          <w:r>
            <w:t>[Name]</w:t>
          </w:r>
        </w:p>
      </w:docPartBody>
    </w:docPart>
    <w:docPart>
      <w:docPartPr>
        <w:name w:val="37C7185A21314C62A6E5D9DA7213F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45114-7227-47FE-A631-ED87F0B0673B}"/>
      </w:docPartPr>
      <w:docPartBody>
        <w:p w:rsidR="00000000" w:rsidRDefault="000E0397">
          <w:pPr>
            <w:pStyle w:val="37C7185A21314C62A6E5D9DA7213F492"/>
          </w:pPr>
          <w:r>
            <w:t>[Course Title]</w:t>
          </w:r>
        </w:p>
      </w:docPartBody>
    </w:docPart>
    <w:docPart>
      <w:docPartPr>
        <w:name w:val="69DF36E157B64723989B53283B302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E8458-0843-4DD2-8F56-D225E901C5B3}"/>
      </w:docPartPr>
      <w:docPartBody>
        <w:p w:rsidR="00000000" w:rsidRDefault="000E0397">
          <w:pPr>
            <w:pStyle w:val="69DF36E157B64723989B53283B302737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97"/>
    <w:rsid w:val="000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widowControl/>
      <w:wordWrap/>
      <w:autoSpaceDE/>
      <w:autoSpaceDN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5B9BD5" w:themeColor="accent1"/>
      <w:kern w:val="0"/>
      <w:sz w:val="30"/>
      <w:lang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widowControl/>
      <w:wordWrap/>
      <w:autoSpaceDE/>
      <w:autoSpaceDN/>
      <w:spacing w:before="240" w:after="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5B9BD5" w:themeColor="accent1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kern w:val="0"/>
      <w:sz w:val="30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kern w:val="0"/>
      <w:sz w:val="22"/>
      <w:lang w:eastAsia="en-US"/>
    </w:rPr>
  </w:style>
  <w:style w:type="paragraph" w:styleId="ListBullet">
    <w:name w:val="List Bullet"/>
    <w:basedOn w:val="Normal"/>
    <w:uiPriority w:val="1"/>
    <w:unhideWhenUsed/>
    <w:qFormat/>
    <w:pPr>
      <w:widowControl/>
      <w:numPr>
        <w:numId w:val="1"/>
      </w:numPr>
      <w:wordWrap/>
      <w:autoSpaceDE/>
      <w:autoSpaceDN/>
      <w:spacing w:before="120" w:after="200" w:line="264" w:lineRule="auto"/>
      <w:jc w:val="left"/>
    </w:pPr>
    <w:rPr>
      <w:rFonts w:cs="Times New Roman"/>
      <w:color w:val="595959" w:themeColor="text1" w:themeTint="A6"/>
      <w:kern w:val="0"/>
      <w:lang w:eastAsia="en-US"/>
    </w:rPr>
  </w:style>
  <w:style w:type="paragraph" w:customStyle="1" w:styleId="8D6EE5C04D394C0E877013C2F6F590B4">
    <w:name w:val="8D6EE5C04D394C0E877013C2F6F590B4"/>
    <w:pPr>
      <w:widowControl w:val="0"/>
      <w:wordWrap w:val="0"/>
      <w:autoSpaceDE w:val="0"/>
      <w:autoSpaceDN w:val="0"/>
    </w:pPr>
  </w:style>
  <w:style w:type="paragraph" w:customStyle="1" w:styleId="F0DF0EBA30C34FCFB5425C45C05FA26D">
    <w:name w:val="F0DF0EBA30C34FCFB5425C45C05FA26D"/>
    <w:pPr>
      <w:widowControl w:val="0"/>
      <w:wordWrap w:val="0"/>
      <w:autoSpaceDE w:val="0"/>
      <w:autoSpaceDN w:val="0"/>
    </w:pPr>
  </w:style>
  <w:style w:type="paragraph" w:customStyle="1" w:styleId="37C7185A21314C62A6E5D9DA7213F492">
    <w:name w:val="37C7185A21314C62A6E5D9DA7213F492"/>
    <w:pPr>
      <w:widowControl w:val="0"/>
      <w:wordWrap w:val="0"/>
      <w:autoSpaceDE w:val="0"/>
      <w:autoSpaceDN w:val="0"/>
    </w:pPr>
  </w:style>
  <w:style w:type="paragraph" w:customStyle="1" w:styleId="69DF36E157B64723989B53283B302737">
    <w:name w:val="69DF36E157B64723989B53283B30273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968DD-5CFD-454F-9C6B-AA3F98F4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quliau</dc:creator>
  <cp:keywords/>
  <cp:lastModifiedBy>quliau</cp:lastModifiedBy>
  <cp:revision>1</cp:revision>
  <dcterms:created xsi:type="dcterms:W3CDTF">2015-02-02T09:12:00Z</dcterms:created>
  <dcterms:modified xsi:type="dcterms:W3CDTF">2015-02-02T09:15:00Z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